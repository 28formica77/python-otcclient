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CF1A74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fldChar w:fldCharType="begin"/>
      </w:r>
      <w:r w:rsidRPr="00CF1A74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CF1A74">
        <w:rPr>
          <w:rFonts w:ascii="Tele-GroteskHal" w:hAnsi="Tele-GroteskHal"/>
          <w:lang w:val="en-GB"/>
        </w:rPr>
        <w:fldChar w:fldCharType="separate"/>
      </w:r>
      <w:bookmarkStart w:id="0" w:name="_Toc443854169"/>
      <w:bookmarkStart w:id="1" w:name="_Toc443851593"/>
      <w:bookmarkStart w:id="2" w:name="_Toc443281214"/>
      <w:r w:rsidRPr="00CF1A74">
        <w:rPr>
          <w:rFonts w:ascii="Tele-GroteskHal" w:hAnsi="Tele-GroteskHal"/>
          <w:lang w:val="en-GB"/>
        </w:rPr>
        <w:t>T-Systems International</w:t>
      </w:r>
      <w:bookmarkEnd w:id="0"/>
      <w:bookmarkEnd w:id="1"/>
      <w:bookmarkEnd w:id="2"/>
      <w:r w:rsidRPr="00CF1A74">
        <w:rPr>
          <w:rFonts w:ascii="Tele-GroteskHal" w:hAnsi="Tele-GroteskHal"/>
          <w:lang w:val="en-GB"/>
        </w:rPr>
        <w:t xml:space="preserve"> </w:t>
      </w:r>
      <w:r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>Version</w:t>
      </w:r>
      <w:r w:rsidRPr="00CF1A74">
        <w:rPr>
          <w:rFonts w:ascii="Tele-GroteskHal" w:hAnsi="Tele-GroteskHal"/>
          <w:lang w:val="en-GB"/>
        </w:rPr>
        <w:tab/>
      </w:r>
      <w:r w:rsidRPr="00CF1A74">
        <w:rPr>
          <w:rFonts w:ascii="Tele-GroteskHal" w:hAnsi="Tele-GroteskHal"/>
          <w:lang w:val="en-GB"/>
        </w:rPr>
        <w:tab/>
      </w:r>
      <w:r w:rsidR="00517D0F" w:rsidRPr="00CF1A74">
        <w:rPr>
          <w:rFonts w:ascii="Tele-GroteskHal" w:hAnsi="Tele-GroteskHal"/>
          <w:lang w:val="en-GB"/>
        </w:rPr>
        <w:fldChar w:fldCharType="begin"/>
      </w:r>
      <w:r w:rsidR="00517D0F" w:rsidRPr="00CF1A74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CF1A74">
        <w:rPr>
          <w:rFonts w:ascii="Tele-GroteskHal" w:hAnsi="Tele-GroteskHal"/>
          <w:lang w:val="en-GB"/>
        </w:rPr>
        <w:fldChar w:fldCharType="separate"/>
      </w:r>
      <w:r w:rsidR="00517D0F" w:rsidRPr="00CF1A74">
        <w:rPr>
          <w:rFonts w:ascii="Tele-GroteskHal" w:hAnsi="Tele-GroteskHal"/>
          <w:lang w:val="en-GB"/>
        </w:rPr>
        <w:t>0.1</w:t>
      </w:r>
      <w:r w:rsidR="00517D0F"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 xml:space="preserve">Last revised </w:t>
      </w:r>
      <w:r w:rsidRPr="00CF1A74">
        <w:rPr>
          <w:rFonts w:ascii="Tele-GroteskHal" w:hAnsi="Tele-GroteskHal"/>
          <w:lang w:val="en-GB"/>
        </w:rPr>
        <w:tab/>
      </w:r>
      <w:r w:rsidR="002E4C3D" w:rsidRPr="00CF1A74">
        <w:rPr>
          <w:rFonts w:ascii="Tele-GroteskHal" w:hAnsi="Tele-GroteskHal"/>
          <w:lang w:val="en-GB"/>
        </w:rPr>
        <w:t>2016.02.07</w:t>
      </w:r>
    </w:p>
    <w:p w:rsidR="007300AE" w:rsidRPr="00CF1A74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CF1A74">
        <w:rPr>
          <w:rFonts w:ascii="Tele-GroteskHal" w:hAnsi="Tele-GroteskHal"/>
          <w:b/>
          <w:lang w:val="en-GB"/>
        </w:rPr>
        <w:fldChar w:fldCharType="begin"/>
      </w:r>
      <w:r w:rsidRPr="00CF1A74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CF1A74">
        <w:rPr>
          <w:rFonts w:ascii="Tele-GroteskHal" w:hAnsi="Tele-GroteskHal"/>
          <w:b/>
          <w:lang w:val="en-GB"/>
        </w:rPr>
        <w:fldChar w:fldCharType="separate"/>
      </w:r>
      <w:r w:rsidRPr="00CF1A74">
        <w:rPr>
          <w:rFonts w:ascii="Tele-GroteskHal" w:hAnsi="Tele-GroteskHal"/>
          <w:b/>
          <w:lang w:val="en-GB"/>
        </w:rPr>
        <w:t>Draft</w:t>
      </w:r>
      <w:r w:rsidRPr="00CF1A74">
        <w:rPr>
          <w:rFonts w:ascii="Tele-GroteskHal" w:hAnsi="Tele-GroteskHal"/>
          <w:b/>
          <w:lang w:val="en-GB"/>
        </w:rPr>
        <w:fldChar w:fldCharType="end"/>
      </w:r>
      <w:r w:rsidR="007300AE" w:rsidRPr="00CF1A74">
        <w:rPr>
          <w:rFonts w:ascii="Tele-GroteskHal" w:hAnsi="Tele-GroteskHal"/>
          <w:b/>
          <w:lang w:val="en-GB"/>
        </w:rPr>
        <w:tab/>
      </w:r>
      <w:r w:rsidR="007300AE" w:rsidRPr="00CF1A74">
        <w:rPr>
          <w:rFonts w:ascii="Tele-GroteskHal" w:hAnsi="Tele-GroteskHal"/>
          <w:b/>
          <w:lang w:val="en-GB"/>
        </w:rPr>
        <w:tab/>
      </w:r>
    </w:p>
    <w:p w:rsidR="007300AE" w:rsidRPr="00CF1A74" w:rsidRDefault="007300AE" w:rsidP="000868F4">
      <w:pPr>
        <w:pStyle w:val="Titel3"/>
      </w:pPr>
    </w:p>
    <w:p w:rsidR="00AF7D7A" w:rsidRPr="00CF1A74" w:rsidRDefault="007861FD" w:rsidP="000868F4">
      <w:pPr>
        <w:pStyle w:val="Titel3"/>
        <w:sectPr w:rsidR="00AF7D7A" w:rsidRPr="00CF1A74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CF1A74">
        <w:t xml:space="preserve">- </w:t>
      </w:r>
      <w:r w:rsidR="000868F4" w:rsidRPr="00CF1A74">
        <w:t>Internal</w:t>
      </w:r>
      <w:r w:rsidRPr="00CF1A74">
        <w:t xml:space="preserve"> -</w:t>
      </w:r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375534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6AA0" w:rsidRPr="00CF1A74" w:rsidRDefault="00746AA0">
          <w:pPr>
            <w:pStyle w:val="TOCHeading"/>
            <w:rPr>
              <w:lang w:val="en-GB"/>
            </w:rPr>
          </w:pPr>
          <w:r w:rsidRPr="00CF1A74">
            <w:rPr>
              <w:lang w:val="en-GB"/>
            </w:rPr>
            <w:t>Contents</w:t>
          </w:r>
        </w:p>
        <w:p w:rsidR="00746AA0" w:rsidRPr="00CF1A74" w:rsidRDefault="00746AA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r w:rsidRPr="00CF1A74">
            <w:rPr>
              <w:lang w:val="en-GB"/>
            </w:rPr>
            <w:fldChar w:fldCharType="begin"/>
          </w:r>
          <w:r w:rsidRPr="00CF1A74">
            <w:rPr>
              <w:lang w:val="en-GB"/>
            </w:rPr>
            <w:instrText xml:space="preserve"> TOC \o "1-3" \h \z \u </w:instrText>
          </w:r>
          <w:r w:rsidRPr="00CF1A74">
            <w:rPr>
              <w:lang w:val="en-GB"/>
            </w:rPr>
            <w:fldChar w:fldCharType="separate"/>
          </w:r>
          <w:hyperlink w:anchor="_Toc443854169" w:history="1">
            <w:r w:rsidRPr="00CF1A74">
              <w:rPr>
                <w:rStyle w:val="Hyperlink"/>
                <w:rFonts w:ascii="Tele-GroteskHal" w:hAnsi="Tele-GroteskHal"/>
                <w:noProof/>
                <w:lang w:val="en-GB"/>
              </w:rPr>
              <w:t>T-Systems International</w:t>
            </w:r>
            <w:r w:rsidRPr="00CF1A74">
              <w:rPr>
                <w:noProof/>
                <w:webHidden/>
                <w:lang w:val="en-GB"/>
              </w:rPr>
              <w:tab/>
            </w:r>
            <w:r w:rsidRPr="00CF1A74">
              <w:rPr>
                <w:noProof/>
                <w:webHidden/>
                <w:lang w:val="en-GB"/>
              </w:rPr>
              <w:fldChar w:fldCharType="begin"/>
            </w:r>
            <w:r w:rsidRPr="00CF1A74">
              <w:rPr>
                <w:noProof/>
                <w:webHidden/>
                <w:lang w:val="en-GB"/>
              </w:rPr>
              <w:instrText xml:space="preserve"> PAGEREF _Toc443854169 \h </w:instrText>
            </w:r>
            <w:r w:rsidRPr="00CF1A74">
              <w:rPr>
                <w:noProof/>
                <w:webHidden/>
                <w:lang w:val="en-GB"/>
              </w:rPr>
            </w:r>
            <w:r w:rsidRPr="00CF1A74">
              <w:rPr>
                <w:noProof/>
                <w:webHidden/>
                <w:lang w:val="en-GB"/>
              </w:rPr>
              <w:fldChar w:fldCharType="separate"/>
            </w:r>
            <w:r w:rsidRPr="00CF1A74">
              <w:rPr>
                <w:noProof/>
                <w:webHidden/>
                <w:lang w:val="en-GB"/>
              </w:rPr>
              <w:t>1</w:t>
            </w:r>
            <w:r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0" w:history="1">
            <w:r w:rsidR="00746AA0" w:rsidRPr="00CF1A74">
              <w:rPr>
                <w:rStyle w:val="Hyperlink"/>
                <w:noProof/>
                <w:lang w:val="en-GB"/>
              </w:rPr>
              <w:t>Metadata of Document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_Toc443854170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3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1" w:history="1">
            <w:r w:rsidR="00746AA0" w:rsidRPr="00CF1A74">
              <w:rPr>
                <w:rStyle w:val="Hyperlink"/>
                <w:noProof/>
                <w:lang w:val="en-GB"/>
              </w:rPr>
              <w:t>Joint Underwriting (optional)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_Toc443854171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3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2" w:history="1">
            <w:r w:rsidR="00746AA0" w:rsidRPr="00CF1A74">
              <w:rPr>
                <w:rStyle w:val="Hyperlink"/>
                <w:noProof/>
                <w:lang w:val="en-GB"/>
              </w:rPr>
              <w:t>Proof of Releases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_Toc443854172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3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3" w:history="1">
            <w:r w:rsidR="00746AA0" w:rsidRPr="00CF1A74">
              <w:rPr>
                <w:rStyle w:val="Hyperlink"/>
                <w:noProof/>
                <w:lang w:val="en-GB"/>
              </w:rPr>
              <w:t>Valid Documents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_Toc443854173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4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4" w:history="1">
            <w:r w:rsidR="00746AA0" w:rsidRPr="00CF1A74">
              <w:rPr>
                <w:rStyle w:val="Hyperlink"/>
                <w:noProof/>
                <w:lang w:val="en-GB"/>
              </w:rPr>
              <w:t>Change History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_Toc443854174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4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5" w:history="1">
            <w:r w:rsidR="00746AA0" w:rsidRPr="00CF1A74">
              <w:rPr>
                <w:rStyle w:val="Hyperlink"/>
                <w:noProof/>
                <w:lang w:val="en-GB"/>
              </w:rPr>
              <w:t>Short Description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_Toc443854175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4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6" w:history="1">
            <w:r w:rsidR="00746AA0" w:rsidRPr="00CF1A74">
              <w:rPr>
                <w:rStyle w:val="Hyperlink"/>
                <w:noProof/>
                <w:lang w:val="en-GB"/>
              </w:rPr>
              <w:t>1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Introduction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_Toc443854176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5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7" w:history="1">
            <w:r w:rsidR="00746AA0" w:rsidRPr="00CF1A74">
              <w:rPr>
                <w:rStyle w:val="Hyperlink"/>
                <w:noProof/>
                <w:lang w:val="en-GB"/>
              </w:rPr>
              <w:t>2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Preconditions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_Toc443854177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5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8" w:history="1">
            <w:r w:rsidR="00746AA0" w:rsidRPr="00CF1A74">
              <w:rPr>
                <w:rStyle w:val="Hyperlink"/>
                <w:noProof/>
                <w:lang w:val="en-GB"/>
              </w:rPr>
              <w:t>2.1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Access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_Toc443854178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5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79" w:history="1">
            <w:r w:rsidR="00746AA0" w:rsidRPr="00CF1A74">
              <w:rPr>
                <w:rStyle w:val="Hyperlink"/>
                <w:noProof/>
                <w:lang w:val="en-GB"/>
              </w:rPr>
              <w:t>3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Service Overview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_Toc443854179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5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0" w:history="1">
            <w:r w:rsidR="00746AA0" w:rsidRPr="00CF1A74">
              <w:rPr>
                <w:rStyle w:val="Hyperlink"/>
                <w:noProof/>
                <w:lang w:val="en-GB"/>
              </w:rPr>
              <w:t>4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OTC CLI Interface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_Toc443854180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5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1" w:history="1">
            <w:r w:rsidR="00746AA0" w:rsidRPr="00CF1A74">
              <w:rPr>
                <w:rStyle w:val="Hyperlink"/>
                <w:noProof/>
                <w:lang w:val="en-GB"/>
              </w:rPr>
              <w:t>5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OTC CLI Functionality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_Toc443854181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6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2" w:history="1">
            <w:r w:rsidR="00746AA0" w:rsidRPr="00CF1A74">
              <w:rPr>
                <w:rStyle w:val="Hyperlink"/>
                <w:noProof/>
                <w:lang w:val="en-GB"/>
              </w:rPr>
              <w:t>5.1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IAM Features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_Toc443854182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6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3" w:history="1">
            <w:r w:rsidR="00746AA0" w:rsidRPr="00CF1A74">
              <w:rPr>
                <w:rStyle w:val="Hyperlink"/>
                <w:noProof/>
                <w:lang w:val="en-GB"/>
              </w:rPr>
              <w:t>5.1.1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Generate IAM Token Based on Username and Password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_Toc443854183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6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4" w:history="1">
            <w:r w:rsidR="00746AA0" w:rsidRPr="00CF1A74">
              <w:rPr>
                <w:rStyle w:val="Hyperlink"/>
                <w:noProof/>
                <w:lang w:val="en-GB"/>
              </w:rPr>
              <w:t>5.2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ECS features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_Toc443854184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6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5" w:history="1">
            <w:r w:rsidR="00746AA0" w:rsidRPr="00CF1A74">
              <w:rPr>
                <w:rStyle w:val="Hyperlink"/>
                <w:noProof/>
                <w:lang w:val="en-GB"/>
              </w:rPr>
              <w:t>5.2.1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ECS instances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_Toc443854185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6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6" w:history="1">
            <w:r w:rsidR="00746AA0" w:rsidRPr="00CF1A74">
              <w:rPr>
                <w:rStyle w:val="Hyperlink"/>
                <w:noProof/>
                <w:lang w:val="en-GB"/>
              </w:rPr>
              <w:t>5.2.2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ECS instances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_Toc443854186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6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7" w:history="1">
            <w:r w:rsidR="00746AA0" w:rsidRPr="00CF1A74">
              <w:rPr>
                <w:rStyle w:val="Hyperlink"/>
                <w:noProof/>
                <w:lang w:val="en-GB"/>
              </w:rPr>
              <w:t>5.2.3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 Multiple ECS instances with default parameters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_Toc443854187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7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8" w:history="1">
            <w:r w:rsidR="00746AA0" w:rsidRPr="00CF1A74">
              <w:rPr>
                <w:rStyle w:val="Hyperlink"/>
                <w:noProof/>
                <w:lang w:val="en-GB"/>
              </w:rPr>
              <w:t>5.2.4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multiple ECS instances with custom parameters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_Toc443854188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7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89" w:history="1">
            <w:r w:rsidR="00746AA0" w:rsidRPr="00CF1A74">
              <w:rPr>
                <w:rStyle w:val="Hyperlink"/>
                <w:noProof/>
                <w:lang w:val="en-GB"/>
              </w:rPr>
              <w:t>5.2.5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ECS instances with file injection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_Toc443854189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7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0" w:history="1">
            <w:r w:rsidR="00746AA0" w:rsidRPr="00CF1A74">
              <w:rPr>
                <w:rStyle w:val="Hyperlink"/>
                <w:noProof/>
                <w:lang w:val="en-GB"/>
              </w:rPr>
              <w:t>5.2.6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cloud images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_Toc443854190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8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1" w:history="1">
            <w:r w:rsidR="00746AA0" w:rsidRPr="00CF1A74">
              <w:rPr>
                <w:rStyle w:val="Hyperlink"/>
                <w:noProof/>
                <w:lang w:val="en-GB"/>
              </w:rPr>
              <w:t>5.2.7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Start-Stop-Restart instances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_Toc443854191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8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2" w:history="1">
            <w:r w:rsidR="00746AA0" w:rsidRPr="00CF1A74">
              <w:rPr>
                <w:rStyle w:val="Hyperlink"/>
                <w:noProof/>
                <w:lang w:val="en-GB"/>
              </w:rPr>
              <w:t>5.3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S3 Features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_Toc443854192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8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3" w:history="1">
            <w:r w:rsidR="00746AA0" w:rsidRPr="00CF1A74">
              <w:rPr>
                <w:rStyle w:val="Hyperlink"/>
                <w:noProof/>
                <w:lang w:val="en-GB"/>
              </w:rPr>
              <w:t>5.3.1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Bucket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_Toc443854193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8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4" w:history="1">
            <w:r w:rsidR="00746AA0" w:rsidRPr="00CF1A74">
              <w:rPr>
                <w:rStyle w:val="Hyperlink"/>
                <w:noProof/>
                <w:lang w:val="en-GB"/>
              </w:rPr>
              <w:t>5.3.2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Bucket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_Toc443854194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5" w:history="1">
            <w:r w:rsidR="00746AA0" w:rsidRPr="00CF1A74">
              <w:rPr>
                <w:rStyle w:val="Hyperlink"/>
                <w:noProof/>
                <w:lang w:val="en-GB"/>
              </w:rPr>
              <w:t>5.3.3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files in Specific Bucket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_Toc443854195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6" w:history="1">
            <w:r w:rsidR="00746AA0" w:rsidRPr="00CF1A74">
              <w:rPr>
                <w:rStyle w:val="Hyperlink"/>
                <w:noProof/>
                <w:lang w:val="en-GB"/>
              </w:rPr>
              <w:t>5.3.4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Get File Content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_Toc443854196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7" w:history="1">
            <w:r w:rsidR="00746AA0" w:rsidRPr="00CF1A74">
              <w:rPr>
                <w:rStyle w:val="Hyperlink"/>
                <w:noProof/>
                <w:lang w:val="en-GB"/>
              </w:rPr>
              <w:t>5.3.5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Upload Content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_Toc443854197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8" w:history="1">
            <w:r w:rsidR="00746AA0" w:rsidRPr="00CF1A74">
              <w:rPr>
                <w:rStyle w:val="Hyperlink"/>
                <w:noProof/>
                <w:lang w:val="en-GB"/>
              </w:rPr>
              <w:t>5.4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VPC features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_Toc443854198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199" w:history="1">
            <w:r w:rsidR="00746AA0" w:rsidRPr="00CF1A74">
              <w:rPr>
                <w:rStyle w:val="Hyperlink"/>
                <w:noProof/>
                <w:lang w:val="en-GB"/>
              </w:rPr>
              <w:t>5.4.1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Virtual Private Clouds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_Toc443854199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0" w:history="1">
            <w:r w:rsidR="00746AA0" w:rsidRPr="00CF1A74">
              <w:rPr>
                <w:rStyle w:val="Hyperlink"/>
                <w:noProof/>
                <w:lang w:val="en-GB"/>
              </w:rPr>
              <w:t>5.4.2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New Virtual Private Clouds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_Toc443854200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1" w:history="1">
            <w:r w:rsidR="00746AA0" w:rsidRPr="00CF1A74">
              <w:rPr>
                <w:rStyle w:val="Hyperlink"/>
                <w:noProof/>
                <w:lang w:val="en-GB"/>
              </w:rPr>
              <w:t>5.4.3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Subnets of VPC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_Toc443854201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2" w:history="1">
            <w:r w:rsidR="00746AA0" w:rsidRPr="00CF1A74">
              <w:rPr>
                <w:rStyle w:val="Hyperlink"/>
                <w:noProof/>
                <w:lang w:val="en-GB"/>
              </w:rPr>
              <w:t>5.4.4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Subnet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_Toc443854202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9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3" w:history="1">
            <w:r w:rsidR="00746AA0" w:rsidRPr="00CF1A74">
              <w:rPr>
                <w:rStyle w:val="Hyperlink"/>
                <w:noProof/>
                <w:lang w:val="en-GB"/>
              </w:rPr>
              <w:t>5.4.5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Security Groups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_Toc443854203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10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4" w:history="1">
            <w:r w:rsidR="00746AA0" w:rsidRPr="00CF1A74">
              <w:rPr>
                <w:rStyle w:val="Hyperlink"/>
                <w:noProof/>
                <w:lang w:val="en-GB"/>
              </w:rPr>
              <w:t>5.4.6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Security Group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_Toc443854204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10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5" w:history="1">
            <w:r w:rsidR="00746AA0" w:rsidRPr="00CF1A74">
              <w:rPr>
                <w:rStyle w:val="Hyperlink"/>
                <w:noProof/>
                <w:lang w:val="en-GB"/>
              </w:rPr>
              <w:t>5.4.7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Security Group Rule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_Toc443854205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10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6" w:history="1">
            <w:r w:rsidR="00746AA0" w:rsidRPr="00CF1A74">
              <w:rPr>
                <w:rStyle w:val="Hyperlink"/>
                <w:noProof/>
                <w:lang w:val="en-GB"/>
              </w:rPr>
              <w:t>5.4.8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Create Security Group Rule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_Toc443854206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10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7" w:history="1">
            <w:r w:rsidR="00746AA0" w:rsidRPr="00CF1A74">
              <w:rPr>
                <w:rStyle w:val="Hyperlink"/>
                <w:noProof/>
                <w:lang w:val="en-GB"/>
              </w:rPr>
              <w:t>5.4.9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List flavors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_Toc443854207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10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8" w:history="1">
            <w:r w:rsidR="00746AA0" w:rsidRPr="00CF1A74">
              <w:rPr>
                <w:rStyle w:val="Hyperlink"/>
                <w:noProof/>
                <w:lang w:val="en-GB"/>
              </w:rPr>
              <w:t>6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Obtaining a Project ID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_Toc443854208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10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AF50F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GB" w:eastAsia="en-US"/>
            </w:rPr>
          </w:pPr>
          <w:hyperlink w:anchor="_Toc443854209" w:history="1">
            <w:r w:rsidR="00746AA0" w:rsidRPr="00CF1A74">
              <w:rPr>
                <w:rStyle w:val="Hyperlink"/>
                <w:noProof/>
                <w:lang w:val="en-GB"/>
              </w:rPr>
              <w:t>7</w:t>
            </w:r>
            <w:r w:rsidR="00746AA0" w:rsidRPr="00CF1A74">
              <w:rPr>
                <w:rFonts w:asciiTheme="minorHAnsi" w:eastAsiaTheme="minorEastAsia" w:hAnsiTheme="minorHAnsi" w:cstheme="minorBidi"/>
                <w:noProof/>
                <w:szCs w:val="22"/>
                <w:lang w:val="en-GB" w:eastAsia="en-US"/>
              </w:rPr>
              <w:tab/>
            </w:r>
            <w:r w:rsidR="00746AA0" w:rsidRPr="00CF1A74">
              <w:rPr>
                <w:rStyle w:val="Hyperlink"/>
                <w:noProof/>
                <w:lang w:val="en-GB"/>
              </w:rPr>
              <w:t>AK and SK Generation</w:t>
            </w:r>
            <w:r w:rsidR="00746AA0" w:rsidRPr="00CF1A74">
              <w:rPr>
                <w:noProof/>
                <w:webHidden/>
                <w:lang w:val="en-GB"/>
              </w:rPr>
              <w:tab/>
            </w:r>
            <w:r w:rsidR="00746AA0" w:rsidRPr="00CF1A74">
              <w:rPr>
                <w:noProof/>
                <w:webHidden/>
                <w:lang w:val="en-GB"/>
              </w:rPr>
              <w:fldChar w:fldCharType="begin"/>
            </w:r>
            <w:r w:rsidR="00746AA0" w:rsidRPr="00CF1A74">
              <w:rPr>
                <w:noProof/>
                <w:webHidden/>
                <w:lang w:val="en-GB"/>
              </w:rPr>
              <w:instrText xml:space="preserve"> PAGEREF _Toc443854209 \h </w:instrText>
            </w:r>
            <w:r w:rsidR="00746AA0" w:rsidRPr="00CF1A74">
              <w:rPr>
                <w:noProof/>
                <w:webHidden/>
                <w:lang w:val="en-GB"/>
              </w:rPr>
            </w:r>
            <w:r w:rsidR="00746AA0" w:rsidRPr="00CF1A74">
              <w:rPr>
                <w:noProof/>
                <w:webHidden/>
                <w:lang w:val="en-GB"/>
              </w:rPr>
              <w:fldChar w:fldCharType="separate"/>
            </w:r>
            <w:r w:rsidR="00746AA0" w:rsidRPr="00CF1A74">
              <w:rPr>
                <w:noProof/>
                <w:webHidden/>
                <w:lang w:val="en-GB"/>
              </w:rPr>
              <w:t>11</w:t>
            </w:r>
            <w:r w:rsidR="00746AA0" w:rsidRPr="00CF1A74">
              <w:rPr>
                <w:noProof/>
                <w:webHidden/>
                <w:lang w:val="en-GB"/>
              </w:rPr>
              <w:fldChar w:fldCharType="end"/>
            </w:r>
          </w:hyperlink>
        </w:p>
        <w:p w:rsidR="00746AA0" w:rsidRPr="00CF1A74" w:rsidRDefault="00746AA0">
          <w:pPr>
            <w:rPr>
              <w:lang w:val="en-GB"/>
            </w:rPr>
          </w:pPr>
          <w:r w:rsidRPr="00CF1A7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C03F0" w:rsidRPr="00CF1A74" w:rsidRDefault="00FC03F0" w:rsidP="00FC03F0">
      <w:pPr>
        <w:pStyle w:val="Durchschuss"/>
        <w:rPr>
          <w:lang w:val="en-GB"/>
        </w:rPr>
      </w:pPr>
    </w:p>
    <w:p w:rsidR="00746AA0" w:rsidRPr="00CF1A74" w:rsidRDefault="00746AA0">
      <w:pPr>
        <w:spacing w:line="240" w:lineRule="auto"/>
        <w:rPr>
          <w:rStyle w:val="FarbeMagenta"/>
          <w:sz w:val="38"/>
          <w:lang w:val="en-GB"/>
        </w:rPr>
      </w:pPr>
      <w:bookmarkStart w:id="5" w:name="_Toc411789181"/>
      <w:bookmarkStart w:id="6" w:name="_Toc196218879"/>
      <w:r w:rsidRPr="00CF1A74">
        <w:rPr>
          <w:rStyle w:val="FarbeMagenta"/>
          <w:lang w:val="en-GB"/>
        </w:rPr>
        <w:br w:type="page"/>
      </w:r>
    </w:p>
    <w:p w:rsidR="00AD7848" w:rsidRPr="00CF1A74" w:rsidRDefault="00AD7848" w:rsidP="00480200">
      <w:pPr>
        <w:pStyle w:val="Subheadline2"/>
        <w:ind w:right="-595"/>
        <w:rPr>
          <w:rStyle w:val="FarbeMagenta"/>
          <w:lang w:val="en-GB"/>
        </w:rPr>
      </w:pPr>
      <w:r w:rsidRPr="00CF1A74">
        <w:rPr>
          <w:rStyle w:val="FarbeMagenta"/>
          <w:lang w:val="en-GB"/>
        </w:rPr>
        <w:lastRenderedPageBreak/>
        <w:t>Imprint</w:t>
      </w:r>
    </w:p>
    <w:p w:rsidR="00AD7848" w:rsidRPr="00CF1A74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CF1A74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CF1A74" w:rsidTr="00B3645F">
        <w:tc>
          <w:tcPr>
            <w:tcW w:w="9775" w:type="dxa"/>
            <w:gridSpan w:val="3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DOCPROPERTY "Legaleinheit" \* MERGEFORMAT </w:instrText>
            </w:r>
            <w:r w:rsidRPr="00CF1A74">
              <w:rPr>
                <w:lang w:val="en-GB"/>
              </w:rPr>
              <w:fldChar w:fldCharType="separate"/>
            </w:r>
            <w:r w:rsidRPr="00CF1A74">
              <w:rPr>
                <w:lang w:val="en-GB"/>
              </w:rPr>
              <w:t>T-Systems International GmbH</w:t>
            </w:r>
            <w:r w:rsidRPr="00CF1A74">
              <w:rPr>
                <w:lang w:val="en-GB"/>
              </w:rPr>
              <w:fldChar w:fldCharType="end"/>
            </w:r>
          </w:p>
          <w:p w:rsidR="00AD7848" w:rsidRPr="00CF1A74" w:rsidRDefault="003B6F44" w:rsidP="003B6F4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PIA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API-Guide-REST_vXX</w:t>
            </w:r>
            <w:r w:rsidR="00AD7848" w:rsidRPr="00CF1A74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CF1A74" w:rsidRDefault="00A3706F" w:rsidP="00BC4170">
            <w:pPr>
              <w:spacing w:line="240" w:lineRule="auto"/>
              <w:rPr>
                <w:lang w:val="en-GB"/>
              </w:rPr>
            </w:pPr>
            <w:r w:rsidRPr="00CF1A74">
              <w:rPr>
                <w:rFonts w:ascii="Tele-GroteskHal" w:hAnsi="Tele-GroteskHal"/>
                <w:lang w:val="en-GB"/>
              </w:rPr>
              <w:t xml:space="preserve">OTC </w:t>
            </w:r>
            <w:r w:rsidR="00BC4170" w:rsidRPr="00CF1A74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0.</w:t>
            </w:r>
            <w:r w:rsidR="00E63E19" w:rsidRPr="00CF1A74">
              <w:rPr>
                <w:lang w:val="en-GB"/>
              </w:rPr>
              <w:t>3</w:t>
            </w:r>
          </w:p>
        </w:tc>
        <w:tc>
          <w:tcPr>
            <w:tcW w:w="3259" w:type="dxa"/>
          </w:tcPr>
          <w:p w:rsidR="00AD7848" w:rsidRPr="00CF1A74" w:rsidRDefault="003B6F44" w:rsidP="00AD784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08</w:t>
            </w:r>
            <w:r w:rsidR="00B1466D" w:rsidRPr="00CF1A74">
              <w:rPr>
                <w:lang w:val="en-GB"/>
              </w:rPr>
              <w:t>.01</w:t>
            </w:r>
            <w:r w:rsidR="00AD7848" w:rsidRPr="00CF1A74">
              <w:rPr>
                <w:lang w:val="en-GB"/>
              </w:rPr>
              <w:t>.201</w:t>
            </w:r>
            <w:r w:rsidR="003A07C0" w:rsidRPr="00CF1A74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DRAFT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CF1A74" w:rsidRDefault="00250BF3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CF1A74" w:rsidRDefault="003B6F44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250BF3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Budapest, 06.02</w:t>
            </w:r>
            <w:r w:rsidR="001704A8" w:rsidRPr="00CF1A74">
              <w:rPr>
                <w:lang w:val="en-GB"/>
              </w:rPr>
              <w:t>.</w:t>
            </w:r>
            <w:r w:rsidR="002A0764" w:rsidRPr="00CF1A74">
              <w:rPr>
                <w:lang w:val="en-GB"/>
              </w:rPr>
              <w:t>20</w:t>
            </w:r>
            <w:r w:rsidR="001704A8" w:rsidRPr="00CF1A74">
              <w:rPr>
                <w:lang w:val="en-GB"/>
              </w:rPr>
              <w:t>1</w:t>
            </w:r>
            <w:r w:rsidR="0003619D" w:rsidRPr="00CF1A74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CF1A74" w:rsidRDefault="001704A8" w:rsidP="002A076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Budapest, </w:t>
            </w:r>
            <w:r w:rsidR="003B6F44" w:rsidRPr="00CF1A74">
              <w:rPr>
                <w:lang w:val="en-GB"/>
              </w:rPr>
              <w:t>-</w:t>
            </w:r>
            <w:r w:rsidR="002A0764" w:rsidRPr="00CF1A74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CF1A74" w:rsidRDefault="001704A8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</w:t>
            </w:r>
            <w:r w:rsidR="00250BF3" w:rsidRPr="00CF1A74">
              <w:rPr>
                <w:lang w:val="en-GB"/>
              </w:rPr>
              <w:t>,07</w:t>
            </w:r>
            <w:r w:rsidR="00AD7848" w:rsidRPr="00CF1A74">
              <w:rPr>
                <w:lang w:val="en-GB"/>
              </w:rPr>
              <w:t>.</w:t>
            </w:r>
            <w:r w:rsidR="00250BF3" w:rsidRPr="00CF1A74">
              <w:rPr>
                <w:lang w:val="en-GB"/>
              </w:rPr>
              <w:t>02</w:t>
            </w:r>
            <w:r w:rsidR="00AD7848" w:rsidRPr="00CF1A74">
              <w:rPr>
                <w:lang w:val="en-GB"/>
              </w:rPr>
              <w:t>.201</w:t>
            </w:r>
            <w:r w:rsidR="00B721EB" w:rsidRPr="00CF1A74">
              <w:rPr>
                <w:lang w:val="en-GB"/>
              </w:rPr>
              <w:t>6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+</w:t>
            </w:r>
            <w:r w:rsidR="003B6F44" w:rsidRPr="00CF1A74">
              <w:rPr>
                <w:lang w:val="en-GB"/>
              </w:rPr>
              <w:t>205800369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CF1A74" w:rsidRDefault="00AF50F3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CF1A74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CF1A74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CF1A74" w:rsidRDefault="00AD7848" w:rsidP="00AD7848">
      <w:pPr>
        <w:rPr>
          <w:lang w:val="en-GB"/>
        </w:rPr>
      </w:pPr>
    </w:p>
    <w:p w:rsidR="00AD7848" w:rsidRPr="00CF1A74" w:rsidRDefault="00AD7848" w:rsidP="00AD7848">
      <w:pPr>
        <w:rPr>
          <w:lang w:val="en-GB"/>
        </w:rPr>
      </w:pPr>
    </w:p>
    <w:p w:rsidR="002021D1" w:rsidRPr="00CF1A74" w:rsidRDefault="002021D1" w:rsidP="002021D1">
      <w:pPr>
        <w:pStyle w:val="berschrift1nichtimTOC"/>
      </w:pPr>
      <w:bookmarkStart w:id="7" w:name="_Toc443281216"/>
      <w:bookmarkStart w:id="8" w:name="_Toc443854170"/>
      <w:r w:rsidRPr="00CF1A74">
        <w:t>Metadata of Document</w:t>
      </w:r>
      <w:bookmarkEnd w:id="7"/>
      <w:bookmarkEnd w:id="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CF1A74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78081D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CSS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926BA8" w:rsidP="00926BA8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Internal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PIA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7A5F8A" w:rsidP="007A5F8A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Kurt Garloff,  </w:t>
            </w:r>
            <w:r w:rsidR="00124425" w:rsidRPr="00CF1A74">
              <w:rPr>
                <w:lang w:val="en-GB"/>
              </w:rPr>
              <w:t>Wenner, Sebastian</w:t>
            </w:r>
            <w:r w:rsidRPr="00CF1A74">
              <w:rPr>
                <w:lang w:val="en-GB"/>
              </w:rPr>
              <w:t xml:space="preserve">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INM, CHM, PRM,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EN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9" w:name="_Toc443281217"/>
      <w:bookmarkStart w:id="10" w:name="_Toc443854171"/>
      <w:r w:rsidRPr="00CF1A74">
        <w:t>Joint Underwriting (optional)</w:t>
      </w:r>
      <w:bookmarkEnd w:id="9"/>
      <w:bookmarkEnd w:id="10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CF1A74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lastRenderedPageBreak/>
        <w:br/>
      </w:r>
      <w:bookmarkStart w:id="11" w:name="_Toc443281218"/>
      <w:bookmarkStart w:id="12" w:name="_Toc443854172"/>
      <w:r w:rsidRPr="00CF1A74">
        <w:t>Proof of Releases</w:t>
      </w:r>
      <w:bookmarkEnd w:id="11"/>
      <w:bookmarkEnd w:id="12"/>
    </w:p>
    <w:p w:rsidR="002021D1" w:rsidRPr="00CF1A74" w:rsidRDefault="002021D1" w:rsidP="002021D1">
      <w:pPr>
        <w:pStyle w:val="BodyText"/>
        <w:rPr>
          <w:lang w:val="en-GB"/>
        </w:rPr>
      </w:pPr>
      <w:r w:rsidRPr="00CF1A74">
        <w:rPr>
          <w:lang w:val="en-GB"/>
        </w:rPr>
        <w:t>By signing, this document is released as a mandatory instruction for employees.</w:t>
      </w:r>
      <w:r w:rsidRPr="00CF1A74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CF1A74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Coordinated</w:t>
            </w:r>
            <w:r w:rsidRPr="00CF1A74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formal checked</w:t>
            </w:r>
            <w:r w:rsidRPr="00CF1A74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released</w:t>
            </w:r>
            <w:r w:rsidRPr="00CF1A74">
              <w:rPr>
                <w:lang w:val="en-GB"/>
              </w:rPr>
              <w:br/>
              <w:t>(Owner)</w:t>
            </w: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3" w:name="_Toc443281219"/>
      <w:bookmarkStart w:id="14" w:name="_Toc443854173"/>
      <w:r w:rsidRPr="00CF1A74">
        <w:t>Valid Documents</w:t>
      </w:r>
      <w:bookmarkEnd w:id="13"/>
      <w:bookmarkEnd w:id="14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CF1A74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Remarks</w:t>
            </w: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CF1A74" w:rsidRDefault="002021D1" w:rsidP="00917B8D">
      <w:pPr>
        <w:pStyle w:val="berschrift1nichtimTOC"/>
      </w:pPr>
      <w:bookmarkStart w:id="15" w:name="_Toc196218881"/>
      <w:r w:rsidRPr="00CF1A74">
        <w:br/>
      </w:r>
      <w:bookmarkStart w:id="16" w:name="_Toc196218880"/>
      <w:bookmarkStart w:id="17" w:name="_Toc443281220"/>
      <w:bookmarkStart w:id="18" w:name="_Toc443854174"/>
      <w:bookmarkEnd w:id="15"/>
      <w:r w:rsidRPr="00CF1A74">
        <w:t>Change History</w:t>
      </w:r>
      <w:bookmarkEnd w:id="16"/>
      <w:bookmarkEnd w:id="17"/>
      <w:bookmarkEnd w:id="1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CF1A74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Changes / Remarks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CF1A74" w:rsidRDefault="00B601A2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06.02</w:t>
            </w:r>
            <w:r w:rsidR="00DE263B" w:rsidRPr="00CF1A74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Creation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9" w:name="_Toc443281221"/>
      <w:bookmarkStart w:id="20" w:name="_Toc443854175"/>
      <w:r w:rsidRPr="00CF1A74">
        <w:t>Short Description</w:t>
      </w:r>
      <w:bookmarkEnd w:id="19"/>
      <w:bookmarkEnd w:id="20"/>
    </w:p>
    <w:p w:rsidR="002021D1" w:rsidRPr="00CF1A74" w:rsidRDefault="00560C10" w:rsidP="002021D1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documentation contains how </w:t>
      </w:r>
      <w:r w:rsidR="00045810" w:rsidRPr="00CF1A74">
        <w:rPr>
          <w:lang w:val="en-GB"/>
        </w:rPr>
        <w:t>you can</w:t>
      </w:r>
      <w:r w:rsidRPr="00CF1A74">
        <w:rPr>
          <w:lang w:val="en-GB"/>
        </w:rPr>
        <w:t xml:space="preserve"> add new </w:t>
      </w:r>
      <w:r w:rsidR="00B86508" w:rsidRPr="00CF1A74">
        <w:rPr>
          <w:lang w:val="en-GB"/>
        </w:rPr>
        <w:t>user to the Open Telecom Cloud</w:t>
      </w:r>
      <w:r w:rsidRPr="00CF1A74">
        <w:rPr>
          <w:lang w:val="en-GB"/>
        </w:rPr>
        <w:t>.</w:t>
      </w:r>
    </w:p>
    <w:p w:rsidR="00AD7848" w:rsidRPr="00CF1A74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CF1A74">
        <w:rPr>
          <w:lang w:val="en-GB"/>
        </w:rPr>
        <w:br w:type="page"/>
      </w:r>
    </w:p>
    <w:p w:rsidR="00A33D11" w:rsidRPr="00CF1A74" w:rsidRDefault="002021D1" w:rsidP="006700E2">
      <w:pPr>
        <w:pStyle w:val="Heading1"/>
        <w:rPr>
          <w:lang w:val="en-GB"/>
        </w:rPr>
      </w:pPr>
      <w:bookmarkStart w:id="21" w:name="_Toc443281222"/>
      <w:bookmarkStart w:id="22" w:name="_Toc443854176"/>
      <w:bookmarkEnd w:id="5"/>
      <w:r w:rsidRPr="00CF1A74">
        <w:rPr>
          <w:lang w:val="en-GB"/>
        </w:rPr>
        <w:lastRenderedPageBreak/>
        <w:t>Introduction</w:t>
      </w:r>
      <w:bookmarkEnd w:id="21"/>
      <w:bookmarkEnd w:id="22"/>
    </w:p>
    <w:p w:rsidR="00F5471B" w:rsidRPr="00CF1A74" w:rsidRDefault="00D7056E" w:rsidP="006B71A2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 describes </w:t>
      </w:r>
      <w:r w:rsidR="00B601A2" w:rsidRPr="00CF1A74">
        <w:rPr>
          <w:lang w:val="en-GB"/>
        </w:rPr>
        <w:t xml:space="preserve">how </w:t>
      </w:r>
      <w:r w:rsidR="008407E4" w:rsidRPr="00CF1A74">
        <w:rPr>
          <w:lang w:val="en-GB"/>
        </w:rPr>
        <w:t xml:space="preserve">should </w:t>
      </w:r>
      <w:r w:rsidR="00B601A2" w:rsidRPr="00CF1A74">
        <w:rPr>
          <w:lang w:val="en-GB"/>
        </w:rPr>
        <w:t xml:space="preserve"> use OTC </w:t>
      </w:r>
      <w:r w:rsidR="00DD3B53">
        <w:rPr>
          <w:lang w:val="en-GB"/>
        </w:rPr>
        <w:t>API via Huaw</w:t>
      </w:r>
      <w:r w:rsidR="008407E4" w:rsidRPr="00CF1A74">
        <w:rPr>
          <w:lang w:val="en-GB"/>
        </w:rPr>
        <w:t>e</w:t>
      </w:r>
      <w:r w:rsidR="00DD3B53">
        <w:rPr>
          <w:lang w:val="en-GB"/>
        </w:rPr>
        <w:t>i</w:t>
      </w:r>
      <w:bookmarkStart w:id="23" w:name="_GoBack"/>
      <w:bookmarkEnd w:id="23"/>
      <w:r w:rsidR="008407E4" w:rsidRPr="00CF1A74">
        <w:rPr>
          <w:lang w:val="en-GB"/>
        </w:rPr>
        <w:t xml:space="preserve"> REST interface. </w:t>
      </w:r>
    </w:p>
    <w:p w:rsidR="00E64087" w:rsidRPr="00CF1A74" w:rsidRDefault="00E64087" w:rsidP="00E64087">
      <w:pPr>
        <w:pStyle w:val="Heading1"/>
        <w:rPr>
          <w:lang w:val="en-GB"/>
        </w:rPr>
      </w:pPr>
      <w:bookmarkStart w:id="24" w:name="_Toc443281223"/>
      <w:bookmarkStart w:id="25" w:name="_Toc443854177"/>
      <w:r w:rsidRPr="00CF1A74">
        <w:rPr>
          <w:lang w:val="en-GB"/>
        </w:rPr>
        <w:t>Preconditions</w:t>
      </w:r>
      <w:bookmarkEnd w:id="24"/>
      <w:bookmarkEnd w:id="25"/>
    </w:p>
    <w:p w:rsidR="00E9398D" w:rsidRPr="00CF1A74" w:rsidRDefault="00E9398D" w:rsidP="00E9398D">
      <w:pPr>
        <w:pStyle w:val="Heading2"/>
        <w:rPr>
          <w:lang w:val="en-GB"/>
        </w:rPr>
      </w:pPr>
      <w:bookmarkStart w:id="26" w:name="_Toc443281224"/>
      <w:bookmarkStart w:id="27" w:name="_Toc443854178"/>
      <w:r w:rsidRPr="00CF1A74">
        <w:rPr>
          <w:lang w:val="en-GB"/>
        </w:rPr>
        <w:t>Access</w:t>
      </w:r>
      <w:bookmarkEnd w:id="26"/>
      <w:bookmarkEnd w:id="27"/>
      <w:r w:rsidRPr="00CF1A74">
        <w:rPr>
          <w:lang w:val="en-GB"/>
        </w:rPr>
        <w:t xml:space="preserve"> </w:t>
      </w:r>
    </w:p>
    <w:p w:rsidR="00E9398D" w:rsidRPr="00CF1A74" w:rsidRDefault="008407E4" w:rsidP="00E9398D">
      <w:pPr>
        <w:pStyle w:val="BodyText"/>
        <w:rPr>
          <w:lang w:val="en-GB"/>
        </w:rPr>
      </w:pPr>
      <w:r w:rsidRPr="00CF1A74">
        <w:rPr>
          <w:lang w:val="en-GB"/>
        </w:rPr>
        <w:t xml:space="preserve">HTTPS access to OTC machines. </w:t>
      </w:r>
    </w:p>
    <w:p w:rsidR="00723E63" w:rsidRPr="00CF1A74" w:rsidRDefault="002021D1" w:rsidP="00723E63">
      <w:pPr>
        <w:pStyle w:val="Heading1"/>
        <w:rPr>
          <w:lang w:val="en-GB"/>
        </w:rPr>
      </w:pPr>
      <w:bookmarkStart w:id="28" w:name="_Toc443281225"/>
      <w:bookmarkStart w:id="29" w:name="_Toc443854179"/>
      <w:bookmarkStart w:id="30" w:name="_Toc411789182"/>
      <w:r w:rsidRPr="00CF1A74">
        <w:rPr>
          <w:lang w:val="en-GB"/>
        </w:rPr>
        <w:t>Service Overview</w:t>
      </w:r>
      <w:bookmarkEnd w:id="28"/>
      <w:bookmarkEnd w:id="29"/>
    </w:p>
    <w:p w:rsidR="00D7056E" w:rsidRPr="00CF1A74" w:rsidRDefault="00D7056E" w:rsidP="00D7056E">
      <w:pPr>
        <w:pStyle w:val="BodyText"/>
        <w:rPr>
          <w:lang w:val="en-GB"/>
        </w:rPr>
      </w:pPr>
      <w:r w:rsidRPr="00CF1A74">
        <w:rPr>
          <w:lang w:val="en-GB"/>
        </w:rPr>
        <w:t xml:space="preserve">This service based on a Huawei Cloud </w:t>
      </w:r>
      <w:r w:rsidR="008407E4" w:rsidRPr="00CF1A74">
        <w:rPr>
          <w:lang w:val="en-GB"/>
        </w:rPr>
        <w:t>API interfaces. Detailed description available in following documents</w:t>
      </w:r>
      <w:r w:rsidR="00124425" w:rsidRPr="00CF1A74">
        <w:rPr>
          <w:lang w:val="en-GB"/>
        </w:rPr>
        <w:t xml:space="preserve">. </w:t>
      </w:r>
    </w:p>
    <w:p w:rsidR="006F36C4" w:rsidRPr="00CF1A74" w:rsidRDefault="00F5471B" w:rsidP="00D7056E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Huawei </w:t>
      </w:r>
      <w:r w:rsidR="008407E4" w:rsidRPr="00CF1A74">
        <w:rPr>
          <w:b/>
          <w:lang w:val="en-GB"/>
        </w:rPr>
        <w:t xml:space="preserve"> API interface</w:t>
      </w:r>
      <w:r w:rsidRPr="00CF1A74">
        <w:rPr>
          <w:b/>
          <w:lang w:val="en-GB"/>
        </w:rPr>
        <w:t xml:space="preserve"> documents: 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Auto Scaling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Cloud Eye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Cloud Server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Load Balance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Volume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Identity and Access Management API Reference 2016-1-11 01 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Image Management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Object Storage Service API Reference 2016-01-15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OpenStack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Virtual Private Cloud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Volume Backup Service API Reference 20160115 01.pdf</w:t>
      </w:r>
    </w:p>
    <w:p w:rsidR="006F36C4" w:rsidRPr="00CF1A74" w:rsidRDefault="00360CA9" w:rsidP="006F36C4">
      <w:pPr>
        <w:pStyle w:val="Heading1"/>
        <w:rPr>
          <w:lang w:val="en-GB"/>
        </w:rPr>
      </w:pPr>
      <w:bookmarkStart w:id="31" w:name="_Toc443281226"/>
      <w:bookmarkStart w:id="32" w:name="_Toc443854180"/>
      <w:r w:rsidRPr="00CF1A74">
        <w:rPr>
          <w:lang w:val="en-GB"/>
        </w:rPr>
        <w:t>OTC CLI Interface</w:t>
      </w:r>
      <w:bookmarkEnd w:id="31"/>
      <w:bookmarkEnd w:id="32"/>
      <w:r w:rsidR="00AF50BB" w:rsidRPr="00CF1A74">
        <w:rPr>
          <w:lang w:val="en-GB"/>
        </w:rPr>
        <w:tab/>
      </w:r>
    </w:p>
    <w:p w:rsidR="00AB7480" w:rsidRPr="00CF1A74" w:rsidRDefault="00360CA9" w:rsidP="00360CA9">
      <w:pPr>
        <w:pStyle w:val="BodyText"/>
        <w:rPr>
          <w:lang w:val="en-GB"/>
        </w:rPr>
      </w:pPr>
      <w:r w:rsidRPr="00CF1A74">
        <w:rPr>
          <w:lang w:val="en-GB"/>
        </w:rPr>
        <w:t xml:space="preserve">Purposes of the OTC Tool to </w:t>
      </w:r>
      <w:r w:rsidR="00831796" w:rsidRPr="00CF1A74">
        <w:rPr>
          <w:lang w:val="en-GB"/>
        </w:rPr>
        <w:t xml:space="preserve">manage </w:t>
      </w:r>
      <w:r w:rsidRPr="00CF1A74">
        <w:rPr>
          <w:lang w:val="en-GB"/>
        </w:rPr>
        <w:t>OTC via command line similar way than AWS with AWS cli tools</w:t>
      </w:r>
      <w:r w:rsidR="002561D2" w:rsidRPr="00CF1A74">
        <w:rPr>
          <w:lang w:val="en-GB"/>
        </w:rPr>
        <w:t xml:space="preserve"> </w:t>
      </w:r>
      <w:r w:rsidRPr="00CF1A74">
        <w:rPr>
          <w:lang w:val="en-GB"/>
        </w:rPr>
        <w:t xml:space="preserve">. OTC Cli </w:t>
      </w:r>
      <w:r w:rsidR="003A16EA" w:rsidRPr="00CF1A74">
        <w:rPr>
          <w:lang w:val="en-GB"/>
        </w:rPr>
        <w:t>provides</w:t>
      </w:r>
      <w:r w:rsidRPr="00CF1A74">
        <w:rPr>
          <w:lang w:val="en-GB"/>
        </w:rPr>
        <w:t xml:space="preserve"> common interface to operation </w:t>
      </w:r>
      <w:r w:rsidR="003A16EA" w:rsidRPr="00CF1A74">
        <w:rPr>
          <w:lang w:val="en-GB"/>
        </w:rPr>
        <w:t>team and</w:t>
      </w:r>
      <w:r w:rsidRPr="00CF1A74">
        <w:rPr>
          <w:lang w:val="en-GB"/>
        </w:rPr>
        <w:t xml:space="preserve"> external DEVOPS to manage</w:t>
      </w:r>
      <w:r w:rsidR="003A16EA" w:rsidRPr="00CF1A74">
        <w:rPr>
          <w:lang w:val="en-GB"/>
        </w:rPr>
        <w:t xml:space="preserve"> </w:t>
      </w:r>
      <w:r w:rsidR="006A52DC" w:rsidRPr="00CF1A74">
        <w:rPr>
          <w:lang w:val="en-GB"/>
        </w:rPr>
        <w:t>their cloud</w:t>
      </w:r>
      <w:r w:rsidRPr="00CF1A74">
        <w:rPr>
          <w:lang w:val="en-GB"/>
        </w:rPr>
        <w:t xml:space="preserve"> services. </w:t>
      </w:r>
    </w:p>
    <w:p w:rsidR="00BF2F3D" w:rsidRPr="00CF1A74" w:rsidRDefault="00BF2F3D" w:rsidP="00BF2F3D">
      <w:pPr>
        <w:pStyle w:val="Heading1"/>
        <w:rPr>
          <w:lang w:val="en-GB"/>
        </w:rPr>
      </w:pPr>
      <w:bookmarkStart w:id="33" w:name="_Toc443281227"/>
      <w:bookmarkStart w:id="34" w:name="_Toc443854181"/>
      <w:r w:rsidRPr="00CF1A74">
        <w:rPr>
          <w:lang w:val="en-GB"/>
        </w:rPr>
        <w:lastRenderedPageBreak/>
        <w:t>OTC CLI Functionality</w:t>
      </w:r>
      <w:bookmarkEnd w:id="33"/>
      <w:bookmarkEnd w:id="34"/>
    </w:p>
    <w:p w:rsidR="00CF1A74" w:rsidRDefault="00CF1A74" w:rsidP="007B3F17">
      <w:pPr>
        <w:pStyle w:val="Heading2"/>
        <w:rPr>
          <w:lang w:val="en-GB"/>
        </w:rPr>
      </w:pPr>
      <w:bookmarkStart w:id="35" w:name="_Toc443281228"/>
      <w:bookmarkStart w:id="36" w:name="_Toc443854182"/>
      <w:r w:rsidRPr="00CF1A74">
        <w:rPr>
          <w:lang w:val="en-GB"/>
        </w:rPr>
        <w:t xml:space="preserve">Configuration functions </w:t>
      </w:r>
    </w:p>
    <w:p w:rsidR="00CF1A74" w:rsidRDefault="00CF1A74" w:rsidP="00CF1A74">
      <w:pPr>
        <w:pStyle w:val="Heading3"/>
        <w:rPr>
          <w:lang w:val="en-GB"/>
        </w:rPr>
      </w:pPr>
      <w:r>
        <w:rPr>
          <w:lang w:val="en-GB"/>
        </w:rPr>
        <w:t>User configuration</w:t>
      </w:r>
    </w:p>
    <w:p w:rsidR="00B455D0" w:rsidRPr="00DD3B53" w:rsidRDefault="00DD3B53" w:rsidP="00CF1A74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Default="00CF1A74" w:rsidP="00DD3B53">
      <w:pPr>
        <w:spacing w:line="360" w:lineRule="auto"/>
        <w:rPr>
          <w:rFonts w:ascii="Consolas" w:hAnsi="Consolas" w:cs="Consolas"/>
          <w:szCs w:val="22"/>
          <w:lang w:val="en-US"/>
        </w:rPr>
      </w:pPr>
      <w:r w:rsidRPr="00B455D0">
        <w:rPr>
          <w:rFonts w:ascii="Consolas" w:hAnsi="Consolas" w:cs="Consolas"/>
          <w:szCs w:val="22"/>
          <w:lang w:val="en-US"/>
        </w:rPr>
        <w:t>otc configure</w:t>
      </w:r>
    </w:p>
    <w:p w:rsidR="00DD3B53" w:rsidRPr="00DD3B53" w:rsidRDefault="00DD3B53" w:rsidP="00DD3B53">
      <w:pPr>
        <w:pStyle w:val="BodyText"/>
        <w:spacing w:line="360" w:lineRule="auto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Project ID: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XXX65e2724ebbb504ab</w:t>
      </w:r>
      <w:r w:rsidR="00DD3B53">
        <w:rPr>
          <w:rFonts w:ascii="Consolas" w:hAnsi="Consolas" w:cs="Consolas"/>
          <w:sz w:val="22"/>
          <w:szCs w:val="22"/>
        </w:rPr>
        <w:t>XXXX</w:t>
      </w:r>
      <w:r w:rsidRPr="00B455D0">
        <w:rPr>
          <w:rFonts w:ascii="Consolas" w:hAnsi="Consolas" w:cs="Consolas"/>
          <w:sz w:val="22"/>
          <w:szCs w:val="22"/>
        </w:rPr>
        <w:t>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Access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XXXXXVNOMK0UXXXX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Enter a Secret Key:</w:t>
      </w:r>
    </w:p>
    <w:p w:rsidR="00CF1A74" w:rsidRPr="00B455D0" w:rsidRDefault="00CF1A74" w:rsidP="00CF1A74">
      <w:pPr>
        <w:pStyle w:val="ListParagraph"/>
        <w:ind w:left="0"/>
        <w:rPr>
          <w:rFonts w:ascii="Consolas" w:hAnsi="Consolas" w:cs="Consolas"/>
          <w:sz w:val="22"/>
          <w:szCs w:val="22"/>
        </w:rPr>
      </w:pPr>
      <w:r w:rsidRPr="00B455D0">
        <w:rPr>
          <w:rFonts w:ascii="Consolas" w:hAnsi="Consolas" w:cs="Consolas"/>
          <w:sz w:val="22"/>
          <w:szCs w:val="22"/>
        </w:rPr>
        <w:t>XXXXlQ7nNvB</w:t>
      </w:r>
      <w:r w:rsidR="00DD3B53">
        <w:rPr>
          <w:rFonts w:ascii="Consolas" w:hAnsi="Consolas" w:cs="Consolas"/>
          <w:sz w:val="22"/>
          <w:szCs w:val="22"/>
        </w:rPr>
        <w:t>XXXXXXXXXXXXXXXXXXX</w:t>
      </w:r>
      <w:r w:rsidRPr="00B455D0">
        <w:rPr>
          <w:rFonts w:ascii="Consolas" w:hAnsi="Consolas" w:cs="Consolas"/>
          <w:sz w:val="22"/>
          <w:szCs w:val="22"/>
        </w:rPr>
        <w:t>XXX</w:t>
      </w:r>
    </w:p>
    <w:p w:rsidR="00CF1A74" w:rsidRPr="00CF1A74" w:rsidRDefault="00CF1A74" w:rsidP="00CF1A74">
      <w:pPr>
        <w:pStyle w:val="BodyText"/>
        <w:rPr>
          <w:lang w:val="en-GB"/>
        </w:rPr>
      </w:pPr>
    </w:p>
    <w:p w:rsidR="00B455D0" w:rsidRDefault="00B455D0" w:rsidP="00B455D0">
      <w:pPr>
        <w:pStyle w:val="Heading3"/>
        <w:rPr>
          <w:lang w:val="en-GB"/>
        </w:rPr>
      </w:pPr>
      <w:r>
        <w:rPr>
          <w:lang w:val="en-GB"/>
        </w:rPr>
        <w:t xml:space="preserve">Proxy </w:t>
      </w:r>
      <w:r>
        <w:rPr>
          <w:lang w:val="en-US"/>
        </w:rPr>
        <w:t>Configuration</w:t>
      </w:r>
    </w:p>
    <w:p w:rsidR="00B455D0" w:rsidRPr="00DD3B53" w:rsidRDefault="00FE628E" w:rsidP="00B455D0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Pr="001C736E" w:rsidRDefault="00B455D0" w:rsidP="00B455D0">
      <w:pPr>
        <w:rPr>
          <w:rFonts w:ascii="Consolas" w:hAnsi="Consolas" w:cs="Consolas"/>
          <w:szCs w:val="22"/>
          <w:lang w:val="en-US"/>
        </w:rPr>
      </w:pPr>
      <w:r w:rsidRPr="001C736E">
        <w:rPr>
          <w:rFonts w:ascii="Consolas" w:hAnsi="Consolas" w:cs="Consolas"/>
          <w:szCs w:val="22"/>
          <w:lang w:val="en-US"/>
        </w:rPr>
        <w:t>otc configure</w:t>
      </w:r>
      <w:r w:rsidRPr="001C736E">
        <w:rPr>
          <w:rFonts w:ascii="Consolas" w:hAnsi="Consolas" w:cs="Consolas"/>
          <w:szCs w:val="22"/>
          <w:lang w:val="en-US"/>
        </w:rPr>
        <w:t>-proxy</w:t>
      </w:r>
    </w:p>
    <w:p w:rsidR="005E785B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628E" w:rsidRPr="00DD3B53" w:rsidRDefault="00FE628E" w:rsidP="00FE628E">
      <w:pPr>
        <w:pStyle w:val="BodyText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host: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qhub03.hu.t-internal.com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port:</w:t>
      </w:r>
    </w:p>
    <w:p w:rsidR="00CF1A74" w:rsidRPr="00DD3B53" w:rsidRDefault="005E785B" w:rsidP="00DD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3128</w:t>
      </w:r>
    </w:p>
    <w:p w:rsidR="007B3F17" w:rsidRPr="00CF1A74" w:rsidRDefault="003A2750" w:rsidP="007B3F17">
      <w:pPr>
        <w:pStyle w:val="Heading2"/>
        <w:rPr>
          <w:lang w:val="en-GB"/>
        </w:rPr>
      </w:pPr>
      <w:r w:rsidRPr="00CF1A74">
        <w:rPr>
          <w:lang w:val="en-GB"/>
        </w:rPr>
        <w:t>IAM Features</w:t>
      </w:r>
      <w:bookmarkEnd w:id="35"/>
      <w:bookmarkEnd w:id="36"/>
    </w:p>
    <w:p w:rsidR="004A1064" w:rsidRPr="00CF1A74" w:rsidRDefault="004A1064" w:rsidP="004A1064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5" w:history="1">
        <w:r w:rsidRPr="00CF1A74">
          <w:rPr>
            <w:rStyle w:val="Hyperlink"/>
            <w:lang w:val="en-GB"/>
          </w:rPr>
          <w:t>https://iam.eu-de.otc.t-systems.com/v3/auth/tokens</w:t>
        </w:r>
      </w:hyperlink>
    </w:p>
    <w:p w:rsidR="007B3F17" w:rsidRPr="00CF1A74" w:rsidRDefault="007B3F17" w:rsidP="007B3F17">
      <w:pPr>
        <w:pStyle w:val="Heading3"/>
        <w:rPr>
          <w:lang w:val="en-GB"/>
        </w:rPr>
      </w:pPr>
      <w:bookmarkStart w:id="37" w:name="_Toc443281229"/>
      <w:bookmarkStart w:id="38" w:name="_Toc443854183"/>
      <w:r w:rsidRPr="00CF1A74">
        <w:rPr>
          <w:lang w:val="en-GB"/>
        </w:rPr>
        <w:t>Generate IAM Token Based on Username and Password</w:t>
      </w:r>
      <w:bookmarkEnd w:id="37"/>
      <w:bookmarkEnd w:id="38"/>
    </w:p>
    <w:p w:rsidR="004B19EE" w:rsidRPr="00CF1A74" w:rsidRDefault="004B19EE" w:rsidP="004B19EE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>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"auth":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"identity":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"methods": [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"password"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],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"password":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"user":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"name": "'"$USERNAME"'",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"password": "'"$PASSWORD"'",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"domain":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    "name": "'"$USERNAME"'"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lastRenderedPageBreak/>
        <w:tab/>
      </w:r>
      <w:r w:rsidRPr="00CF1A74">
        <w:rPr>
          <w:lang w:val="en-GB"/>
        </w:rPr>
        <w:tab/>
        <w:t xml:space="preserve">    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"scope":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"project": {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"'"$PROJECT_ID"'"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4B19EE" w:rsidRPr="00CF1A74" w:rsidRDefault="004B19EE" w:rsidP="004B19EE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4B19EE" w:rsidRDefault="004B19EE" w:rsidP="004B19EE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lang w:val="en-GB"/>
        </w:rPr>
      </w:pPr>
    </w:p>
    <w:p w:rsidR="00CF1A74" w:rsidRPr="00CF1A74" w:rsidRDefault="00CF1A74" w:rsidP="00CF1A7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Command:</w:t>
      </w:r>
    </w:p>
    <w:p w:rsidR="007B3F17" w:rsidRDefault="007B3F17" w:rsidP="00CF1A74">
      <w:pPr>
        <w:ind w:firstLine="709"/>
        <w:rPr>
          <w:lang w:val="en-GB"/>
        </w:rPr>
      </w:pPr>
      <w:r w:rsidRPr="00CF1A74">
        <w:rPr>
          <w:lang w:val="en-GB"/>
        </w:rPr>
        <w:t>otc iam token</w:t>
      </w:r>
    </w:p>
    <w:p w:rsidR="00FE628E" w:rsidRDefault="00FE628E" w:rsidP="00FE628E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Pr="00FE628E" w:rsidRDefault="00FE628E" w:rsidP="00FE628E">
      <w:pPr>
        <w:pStyle w:val="BodyText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generated token. </w:t>
      </w:r>
    </w:p>
    <w:p w:rsidR="007B3F17" w:rsidRPr="00CF1A74" w:rsidRDefault="007B3F17" w:rsidP="007B3F17">
      <w:pPr>
        <w:pStyle w:val="Heading2"/>
        <w:rPr>
          <w:lang w:val="en-GB"/>
        </w:rPr>
      </w:pPr>
      <w:bookmarkStart w:id="39" w:name="_Toc443281230"/>
      <w:bookmarkStart w:id="40" w:name="_Toc443854184"/>
      <w:r w:rsidRPr="00CF1A74">
        <w:rPr>
          <w:lang w:val="en-GB"/>
        </w:rPr>
        <w:t>ECS features</w:t>
      </w:r>
      <w:bookmarkEnd w:id="39"/>
      <w:bookmarkEnd w:id="40"/>
    </w:p>
    <w:p w:rsidR="007B3F17" w:rsidRPr="00CF1A74" w:rsidRDefault="007B3F17" w:rsidP="007B3F17">
      <w:pPr>
        <w:pStyle w:val="Heading3"/>
        <w:rPr>
          <w:lang w:val="en-GB"/>
        </w:rPr>
      </w:pPr>
      <w:bookmarkStart w:id="41" w:name="_Toc443281231"/>
      <w:bookmarkStart w:id="42" w:name="_Toc443854185"/>
      <w:r w:rsidRPr="00CF1A74">
        <w:rPr>
          <w:lang w:val="en-GB"/>
        </w:rPr>
        <w:t>List ECS instances</w:t>
      </w:r>
      <w:bookmarkEnd w:id="41"/>
      <w:bookmarkEnd w:id="42"/>
    </w:p>
    <w:p w:rsidR="00FE628E" w:rsidRPr="00FE628E" w:rsidRDefault="00FE628E" w:rsidP="00595F6E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FE628E" w:rsidRPr="00FE628E" w:rsidRDefault="007B3F17" w:rsidP="00FE628E">
      <w:pPr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lang w:val="en-GB"/>
        </w:rPr>
        <w:t xml:space="preserve">otc ecs </w:t>
      </w:r>
      <w:r w:rsidR="00FE628E" w:rsidRPr="00FE628E">
        <w:rPr>
          <w:lang w:val="en-GB"/>
        </w:rPr>
        <w:t>describe-instances</w:t>
      </w:r>
    </w:p>
    <w:p w:rsidR="00AF50F3" w:rsidRDefault="00FE628E" w:rsidP="00AF50F3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|id                                  |name    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|f1c2d1e0-36fb-443e-ac18-eab70706235c|instancename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|b6c602b1-06d0-4bdb-b764-5d43b47abc14|ecs-3dce    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|097da903-ab95-44f3-bb5d-5fc08dfb6cc3|ecs-8e83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AF50F3">
      <w:pPr>
        <w:pStyle w:val="BodyText"/>
        <w:rPr>
          <w:b/>
          <w:lang w:val="en-GB"/>
        </w:rPr>
      </w:pPr>
    </w:p>
    <w:p w:rsidR="00475FCB" w:rsidRPr="00BE2964" w:rsidRDefault="007B3F17" w:rsidP="00893253">
      <w:pPr>
        <w:pStyle w:val="Heading3"/>
        <w:rPr>
          <w:lang w:val="en-GB"/>
        </w:rPr>
      </w:pPr>
      <w:bookmarkStart w:id="43" w:name="_Toc443281232"/>
      <w:bookmarkStart w:id="44" w:name="_Toc443854186"/>
      <w:r w:rsidRPr="00CF1A74">
        <w:rPr>
          <w:lang w:val="en-GB"/>
        </w:rPr>
        <w:t>Create ECS instances</w:t>
      </w:r>
      <w:bookmarkEnd w:id="43"/>
      <w:bookmarkEnd w:id="44"/>
      <w:r w:rsidRPr="00CF1A74">
        <w:rPr>
          <w:lang w:val="en-GB"/>
        </w:rPr>
        <w:t xml:space="preserve"> </w:t>
      </w:r>
    </w:p>
    <w:p w:rsidR="00FE628E" w:rsidRDefault="00FE628E" w:rsidP="00893253">
      <w:pPr>
        <w:rPr>
          <w:b/>
          <w:lang w:val="en-GB"/>
        </w:rPr>
      </w:pPr>
    </w:p>
    <w:p w:rsidR="0023610E" w:rsidRPr="0023610E" w:rsidRDefault="0023610E" w:rsidP="0023610E">
      <w:pPr>
        <w:rPr>
          <w:b/>
          <w:lang w:val="en-GB"/>
        </w:rPr>
      </w:pPr>
      <w:r>
        <w:rPr>
          <w:b/>
          <w:lang w:val="en-GB"/>
        </w:rPr>
        <w:t>C</w:t>
      </w:r>
      <w:r w:rsidR="00FE628E" w:rsidRPr="00FE628E">
        <w:rPr>
          <w:b/>
          <w:lang w:val="en-GB"/>
        </w:rPr>
        <w:t>ommand:</w:t>
      </w:r>
    </w:p>
    <w:p w:rsidR="00893253" w:rsidRDefault="0023610E" w:rsidP="00893253">
      <w:pPr>
        <w:pStyle w:val="BodyText"/>
        <w:rPr>
          <w:lang w:val="en-GB"/>
        </w:rPr>
      </w:pPr>
      <w:r>
        <w:rPr>
          <w:lang w:val="en-GB"/>
        </w:rPr>
        <w:t>otc ecs run-instances --count [number of instances]</w:t>
      </w:r>
      <w:r w:rsidRPr="0023610E">
        <w:rPr>
          <w:lang w:val="en-GB"/>
        </w:rPr>
        <w:t xml:space="preserve">  --admin-pass </w:t>
      </w:r>
      <w:r>
        <w:rPr>
          <w:lang w:val="en-GB"/>
        </w:rPr>
        <w:t>[amin password of running instance]</w:t>
      </w:r>
      <w:r w:rsidRPr="0023610E">
        <w:rPr>
          <w:lang w:val="en-GB"/>
        </w:rPr>
        <w:t xml:space="preserve"> --instance-type </w:t>
      </w:r>
      <w:r>
        <w:rPr>
          <w:lang w:val="en-GB"/>
        </w:rPr>
        <w:t xml:space="preserve">[instance flavour] </w:t>
      </w:r>
      <w:r w:rsidRPr="0023610E">
        <w:rPr>
          <w:lang w:val="en-GB"/>
        </w:rPr>
        <w:t xml:space="preserve"> --instance-name </w:t>
      </w:r>
      <w:r>
        <w:rPr>
          <w:lang w:val="en-GB"/>
        </w:rPr>
        <w:t>[name of the instance]</w:t>
      </w:r>
      <w:r w:rsidRPr="0023610E">
        <w:rPr>
          <w:lang w:val="en-GB"/>
        </w:rPr>
        <w:t xml:space="preserve"> --image-name </w:t>
      </w:r>
      <w:r>
        <w:rPr>
          <w:lang w:val="en-GB"/>
        </w:rPr>
        <w:t xml:space="preserve">[image name] </w:t>
      </w:r>
      <w:r w:rsidRPr="0023610E">
        <w:rPr>
          <w:lang w:val="en-GB"/>
        </w:rPr>
        <w:t xml:space="preserve">--subnet-name </w:t>
      </w:r>
      <w:r>
        <w:rPr>
          <w:lang w:val="en-GB"/>
        </w:rPr>
        <w:t xml:space="preserve">[subnet name] </w:t>
      </w:r>
      <w:r w:rsidRPr="0023610E">
        <w:rPr>
          <w:lang w:val="en-GB"/>
        </w:rPr>
        <w:t xml:space="preserve"> --vpc-name </w:t>
      </w:r>
      <w:r>
        <w:rPr>
          <w:lang w:val="en-GB"/>
        </w:rPr>
        <w:t>[vpc of instance]</w:t>
      </w:r>
      <w:r w:rsidRPr="0023610E">
        <w:rPr>
          <w:lang w:val="en-GB"/>
        </w:rPr>
        <w:t xml:space="preserve"> --security-group-name </w:t>
      </w:r>
      <w:r>
        <w:rPr>
          <w:lang w:val="en-GB"/>
        </w:rPr>
        <w:t>[security group]</w:t>
      </w:r>
      <w:r w:rsidRPr="0023610E">
        <w:rPr>
          <w:lang w:val="en-GB"/>
        </w:rPr>
        <w:t xml:space="preserve">  --key-name </w:t>
      </w:r>
      <w:r>
        <w:rPr>
          <w:lang w:val="en-GB"/>
        </w:rPr>
        <w:t>[SSH key]</w:t>
      </w:r>
      <w:r w:rsidRPr="0023610E">
        <w:rPr>
          <w:lang w:val="en-GB"/>
        </w:rPr>
        <w:t xml:space="preserve"> </w:t>
      </w:r>
      <w:r>
        <w:rPr>
          <w:lang w:val="en-GB"/>
        </w:rPr>
        <w:t>–</w:t>
      </w:r>
      <w:r w:rsidRPr="0023610E">
        <w:rPr>
          <w:lang w:val="en-GB"/>
        </w:rPr>
        <w:t>file</w:t>
      </w:r>
      <w:r>
        <w:rPr>
          <w:lang w:val="en-GB"/>
        </w:rPr>
        <w:t>[</w:t>
      </w:r>
      <w:r w:rsidRPr="0023610E">
        <w:rPr>
          <w:lang w:val="en-GB"/>
        </w:rPr>
        <w:t>1</w:t>
      </w:r>
      <w:r>
        <w:rPr>
          <w:lang w:val="en-GB"/>
        </w:rPr>
        <w:t xml:space="preserve">-5] </w:t>
      </w:r>
      <w:r w:rsidRPr="0023610E">
        <w:rPr>
          <w:lang w:val="en-GB"/>
        </w:rPr>
        <w:t xml:space="preserve"> </w:t>
      </w:r>
      <w:r>
        <w:rPr>
          <w:lang w:val="en-GB"/>
        </w:rPr>
        <w:t>[target file=source file]</w:t>
      </w:r>
    </w:p>
    <w:p w:rsidR="0023610E" w:rsidRPr="0023610E" w:rsidRDefault="0023610E" w:rsidP="00893253">
      <w:pPr>
        <w:pStyle w:val="BodyText"/>
        <w:rPr>
          <w:b/>
          <w:lang w:val="en-GB"/>
        </w:rPr>
      </w:pPr>
      <w:r w:rsidRPr="0023610E">
        <w:rPr>
          <w:b/>
          <w:lang w:val="en-GB"/>
        </w:rPr>
        <w:t>Example:</w:t>
      </w:r>
    </w:p>
    <w:p w:rsidR="0023610E" w:rsidRDefault="0023610E" w:rsidP="00893253">
      <w:pPr>
        <w:rPr>
          <w:lang w:val="en-GB"/>
        </w:rPr>
      </w:pPr>
      <w:r w:rsidRPr="0023610E">
        <w:rPr>
          <w:lang w:val="en-GB"/>
        </w:rPr>
        <w:t>otc ecs run-instances --count 1  --admin-pass testpass123! --instance-type computev1-1 --instance-name instancename --image-name Community-CentOS-7.0-x86_64-2015-0 --subnet-name testsubnet --vpc-name testvpc --security-group-name testsecgroup  --key-na</w:t>
      </w:r>
      <w:r>
        <w:rPr>
          <w:lang w:val="en-GB"/>
        </w:rPr>
        <w:t>me testsshkeypair --file1 /otc/target</w:t>
      </w:r>
      <w:r w:rsidRPr="0023610E">
        <w:rPr>
          <w:lang w:val="en-GB"/>
        </w:rPr>
        <w:t>=/otc/</w:t>
      </w:r>
      <w:r>
        <w:rPr>
          <w:lang w:val="en-GB"/>
        </w:rPr>
        <w:t>soruce</w:t>
      </w:r>
    </w:p>
    <w:p w:rsidR="0023610E" w:rsidRDefault="0023610E" w:rsidP="0023610E">
      <w:pPr>
        <w:pStyle w:val="Heading4"/>
        <w:rPr>
          <w:lang w:val="en-GB"/>
        </w:rPr>
      </w:pPr>
      <w:r>
        <w:rPr>
          <w:lang w:val="en-GB"/>
        </w:rPr>
        <w:lastRenderedPageBreak/>
        <w:t>File Injection</w:t>
      </w:r>
    </w:p>
    <w:p w:rsidR="0023610E" w:rsidRPr="00CF1A74" w:rsidRDefault="0023610E" w:rsidP="0023610E">
      <w:pPr>
        <w:pStyle w:val="BodyText"/>
        <w:rPr>
          <w:lang w:val="en-GB"/>
        </w:rPr>
      </w:pPr>
      <w:r>
        <w:rPr>
          <w:lang w:val="en-GB"/>
        </w:rPr>
        <w:t xml:space="preserve">Could </w:t>
      </w:r>
      <w:r w:rsidRPr="00CF1A74">
        <w:rPr>
          <w:lang w:val="en-GB"/>
        </w:rPr>
        <w:t>inject max 5 file with</w:t>
      </w:r>
      <w:r>
        <w:rPr>
          <w:lang w:val="en-GB"/>
        </w:rPr>
        <w:t xml:space="preserve"> </w:t>
      </w:r>
      <w:r>
        <w:rPr>
          <w:lang w:val="en-GB"/>
        </w:rPr>
        <w:t xml:space="preserve">following </w:t>
      </w:r>
      <w:r w:rsidRPr="00CF1A74">
        <w:rPr>
          <w:lang w:val="en-GB"/>
        </w:rPr>
        <w:t xml:space="preserve">parameter: </w:t>
      </w:r>
    </w:p>
    <w:p w:rsidR="0023610E" w:rsidRPr="0023610E" w:rsidRDefault="0023610E" w:rsidP="0023610E">
      <w:pPr>
        <w:pStyle w:val="BodyText"/>
        <w:numPr>
          <w:ilvl w:val="0"/>
          <w:numId w:val="33"/>
        </w:numPr>
        <w:rPr>
          <w:lang w:val="en-GB"/>
        </w:rPr>
      </w:pPr>
      <w:r w:rsidRPr="00CF1A74">
        <w:rPr>
          <w:lang w:val="en-GB"/>
        </w:rPr>
        <w:t>-- file</w:t>
      </w:r>
      <w:r>
        <w:rPr>
          <w:lang w:val="en-GB"/>
        </w:rPr>
        <w:t>[</w:t>
      </w:r>
      <w:r w:rsidRPr="00CF1A74">
        <w:rPr>
          <w:lang w:val="en-GB"/>
        </w:rPr>
        <w:t>1</w:t>
      </w:r>
      <w:r>
        <w:rPr>
          <w:lang w:val="en-GB"/>
        </w:rPr>
        <w:t>-5]</w:t>
      </w:r>
      <w:r w:rsidRPr="00CF1A74">
        <w:rPr>
          <w:lang w:val="en-GB"/>
        </w:rPr>
        <w:t xml:space="preserve"> /targetdir/targetfile =/sourcedir/sourcefile </w:t>
      </w:r>
    </w:p>
    <w:p w:rsidR="001A00A8" w:rsidRPr="00CF1A74" w:rsidRDefault="001A00A8" w:rsidP="00893253">
      <w:pPr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>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"server":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"availability_zone": "eu-de-01",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"name": "'"$INSTANCE_NAME"'",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"imageRef": "'"$IMAGE_ID"'",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"root_volume":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"volumetype": "SATA"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"flavorRef": "'"$INSTANCE_TYPE"'",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"vpcid": "'"$VPCID"'",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"security_groups":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"id": "'"$SECUGROUP"'"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"nics": [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    "subnet_id": "'"$SUBNETID"'"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],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"adminPass": "'"$ADMINPASS"'",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"count": '"$NUMCOUNT"',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"},": {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   "__vnc_keymap": "de"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</w:t>
      </w:r>
    </w:p>
    <w:p w:rsidR="001A00A8" w:rsidRPr="00CF1A74" w:rsidRDefault="001A00A8" w:rsidP="00893253">
      <w:pPr>
        <w:rPr>
          <w:lang w:val="en-GB"/>
        </w:rPr>
      </w:pPr>
      <w:r w:rsidRPr="00CF1A74">
        <w:rPr>
          <w:lang w:val="en-GB"/>
        </w:rPr>
        <w:tab/>
        <w:t xml:space="preserve">    }</w:t>
      </w:r>
    </w:p>
    <w:p w:rsidR="001A00A8" w:rsidRPr="00CF1A74" w:rsidRDefault="00893253" w:rsidP="00893253">
      <w:pPr>
        <w:rPr>
          <w:lang w:val="en-GB"/>
        </w:rPr>
      </w:pPr>
      <w:r w:rsidRPr="00CF1A74">
        <w:rPr>
          <w:lang w:val="en-GB"/>
        </w:rPr>
        <w:tab/>
        <w:t>}</w:t>
      </w:r>
    </w:p>
    <w:p w:rsidR="007B3F17" w:rsidRPr="00CF1A74" w:rsidRDefault="007B3F17" w:rsidP="007B3F17">
      <w:pPr>
        <w:pStyle w:val="PlainText"/>
        <w:ind w:left="720"/>
        <w:rPr>
          <w:lang w:val="en-GB"/>
        </w:rPr>
      </w:pPr>
      <w:r w:rsidRPr="00CF1A74">
        <w:rPr>
          <w:lang w:val="en-GB"/>
        </w:rPr>
        <w:t xml:space="preserve">               </w:t>
      </w:r>
    </w:p>
    <w:p w:rsidR="0052792A" w:rsidRPr="00CF1A74" w:rsidRDefault="0052792A" w:rsidP="0023610E">
      <w:pPr>
        <w:pStyle w:val="Heading3"/>
        <w:rPr>
          <w:lang w:val="en-GB"/>
        </w:rPr>
      </w:pPr>
      <w:bookmarkStart w:id="45" w:name="_Toc443281235"/>
      <w:bookmarkStart w:id="46" w:name="_Toc443854190"/>
      <w:r w:rsidRPr="00CF1A74">
        <w:rPr>
          <w:lang w:val="en-GB"/>
        </w:rPr>
        <w:t>List cloud images</w:t>
      </w:r>
      <w:bookmarkEnd w:id="45"/>
      <w:bookmarkEnd w:id="46"/>
      <w:r w:rsidRPr="00CF1A74">
        <w:rPr>
          <w:lang w:val="en-GB"/>
        </w:rPr>
        <w:t xml:space="preserve"> </w:t>
      </w:r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URL: </w:t>
      </w:r>
    </w:p>
    <w:p w:rsidR="002A59F4" w:rsidRPr="00CF1A74" w:rsidRDefault="00AF50F3" w:rsidP="002A59F4">
      <w:pPr>
        <w:pStyle w:val="BodyText"/>
        <w:rPr>
          <w:lang w:val="en-GB"/>
        </w:rPr>
      </w:pPr>
      <w:hyperlink r:id="rId16" w:history="1">
        <w:r w:rsidR="002A59F4" w:rsidRPr="00CF1A74">
          <w:rPr>
            <w:rStyle w:val="Hyperlink"/>
            <w:lang w:val="en-GB"/>
          </w:rPr>
          <w:t>https://ims.eu-de.otc.t-systems.com/v2/images</w:t>
        </w:r>
      </w:hyperlink>
    </w:p>
    <w:p w:rsidR="00AE5CF9" w:rsidRPr="00AE5CF9" w:rsidRDefault="00AE5CF9" w:rsidP="00023E03">
      <w:pPr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AE5CF9" w:rsidRDefault="0023610E" w:rsidP="00AE5CF9">
      <w:pPr>
        <w:rPr>
          <w:lang w:val="en-GB"/>
        </w:rPr>
      </w:pPr>
      <w:r w:rsidRPr="0023610E">
        <w:rPr>
          <w:lang w:val="en-GB"/>
        </w:rPr>
        <w:t>otc ecs describe-images</w:t>
      </w:r>
    </w:p>
    <w:p w:rsidR="00AE5CF9" w:rsidRPr="00AE5CF9" w:rsidRDefault="00AE5CF9" w:rsidP="00AE5CF9">
      <w:pPr>
        <w:pStyle w:val="BodyText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AE5CF9" w:rsidRPr="00AE5CF9" w:rsidRDefault="00AE5CF9" w:rsidP="00AE5CF9">
      <w:pPr>
        <w:pStyle w:val="ItemListinTableText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473146D" wp14:editId="7DE3900E">
            <wp:extent cx="56311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25" w:rsidRPr="00CF1A74" w:rsidRDefault="0065260E" w:rsidP="00E21E25">
      <w:pPr>
        <w:pStyle w:val="Heading3"/>
        <w:rPr>
          <w:lang w:val="en-GB"/>
        </w:rPr>
      </w:pPr>
      <w:bookmarkStart w:id="47" w:name="_Toc443281236"/>
      <w:bookmarkStart w:id="48" w:name="_Toc443854191"/>
      <w:r w:rsidRPr="00CF1A74">
        <w:rPr>
          <w:lang w:val="en-GB"/>
        </w:rPr>
        <w:t>Start-Stop-Restart instances</w:t>
      </w:r>
      <w:bookmarkEnd w:id="47"/>
      <w:bookmarkEnd w:id="48"/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URL:</w:t>
      </w:r>
    </w:p>
    <w:p w:rsidR="002A59F4" w:rsidRPr="00CF1A74" w:rsidRDefault="00AF50F3" w:rsidP="002A59F4">
      <w:pPr>
        <w:pStyle w:val="BodyText"/>
        <w:rPr>
          <w:lang w:val="en-GB"/>
        </w:rPr>
      </w:pPr>
      <w:hyperlink r:id="rId18" w:history="1">
        <w:r w:rsidR="002A59F4" w:rsidRPr="00CF1A74">
          <w:rPr>
            <w:rStyle w:val="Hyperlink"/>
            <w:lang w:val="en-GB"/>
          </w:rPr>
          <w:t>https://ecs.eu-de.otc.t-systems.com/v1/$PROJECT_ID/cloudservers/action</w:t>
        </w:r>
      </w:hyperlink>
    </w:p>
    <w:p w:rsidR="002A59F4" w:rsidRDefault="002A59F4" w:rsidP="002A59F4">
      <w:pPr>
        <w:pStyle w:val="BodyText"/>
        <w:rPr>
          <w:lang w:val="en-GB"/>
        </w:rPr>
      </w:pPr>
    </w:p>
    <w:p w:rsidR="002F11EF" w:rsidRPr="002F11EF" w:rsidRDefault="002F11EF" w:rsidP="002A59F4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65260E" w:rsidRPr="00CF1A74" w:rsidRDefault="0065260E" w:rsidP="0065260E">
      <w:pPr>
        <w:rPr>
          <w:lang w:val="en-GB"/>
        </w:rPr>
      </w:pPr>
      <w:r w:rsidRPr="00CF1A74">
        <w:rPr>
          <w:lang w:val="en-GB"/>
        </w:rPr>
        <w:t xml:space="preserve">otc ecs reboot-instances </w:t>
      </w:r>
      <w:r w:rsidR="002F11EF">
        <w:rPr>
          <w:lang w:val="en-GB"/>
        </w:rPr>
        <w:t>[instance-id]</w:t>
      </w:r>
    </w:p>
    <w:p w:rsidR="002A59F4" w:rsidRPr="00CF1A74" w:rsidRDefault="0065260E" w:rsidP="005E1D21">
      <w:pPr>
        <w:rPr>
          <w:lang w:val="en-GB"/>
        </w:rPr>
      </w:pPr>
      <w:r w:rsidRPr="00CF1A74">
        <w:rPr>
          <w:lang w:val="en-GB"/>
        </w:rPr>
        <w:t xml:space="preserve">otc ecs stop-instances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  <w:r w:rsidR="002A59F4" w:rsidRPr="00CF1A74">
        <w:rPr>
          <w:lang w:val="en-GB"/>
        </w:rPr>
        <w:t xml:space="preserve"> </w:t>
      </w:r>
    </w:p>
    <w:p w:rsidR="005A16BA" w:rsidRDefault="0065260E" w:rsidP="005E1D21">
      <w:pPr>
        <w:rPr>
          <w:lang w:val="en-GB"/>
        </w:rPr>
      </w:pPr>
      <w:r w:rsidRPr="00CF1A74">
        <w:rPr>
          <w:lang w:val="en-GB"/>
        </w:rPr>
        <w:t xml:space="preserve">otc ecs start-instances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</w:p>
    <w:p w:rsidR="002F11EF" w:rsidRPr="002F11EF" w:rsidRDefault="002F11EF" w:rsidP="002F11EF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2F11EF" w:rsidRPr="002F11EF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otc ecs stop-instances b6c602b1-06d0-4bdb-b764-5d43b47</w:t>
      </w:r>
      <w:r>
        <w:rPr>
          <w:lang w:val="en-GB"/>
        </w:rPr>
        <w:t>XXXXX</w:t>
      </w:r>
    </w:p>
    <w:p w:rsidR="005E1D21" w:rsidRPr="00CF1A74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{"job_id":"2c9eb2c1532f8bed015332895b</w:t>
      </w:r>
      <w:r>
        <w:rPr>
          <w:lang w:val="en-GB"/>
        </w:rPr>
        <w:t>XXXX</w:t>
      </w:r>
      <w:r w:rsidRPr="002F11EF">
        <w:rPr>
          <w:lang w:val="en-GB"/>
        </w:rPr>
        <w:t>"}</w:t>
      </w:r>
    </w:p>
    <w:p w:rsidR="005A16BA" w:rsidRPr="00CF1A74" w:rsidRDefault="005A16BA" w:rsidP="005A16BA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JSON request: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{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"'"$ECSACTION"'": 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>{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"type":"'"$ECSACTIONTYPE"'",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"servers": [ { "id": "'"$ECSACTIONSERVERID"'" }]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</w:r>
      <w:r w:rsidRPr="00CF1A74">
        <w:rPr>
          <w:lang w:val="en-GB"/>
        </w:rPr>
        <w:tab/>
        <w:t xml:space="preserve"> }</w:t>
      </w:r>
    </w:p>
    <w:p w:rsidR="005A16BA" w:rsidRPr="00CF1A74" w:rsidRDefault="005A16BA" w:rsidP="005A16BA">
      <w:pPr>
        <w:pStyle w:val="BodyText"/>
        <w:rPr>
          <w:lang w:val="en-GB"/>
        </w:rPr>
      </w:pPr>
      <w:r w:rsidRPr="00CF1A74">
        <w:rPr>
          <w:lang w:val="en-GB"/>
        </w:rPr>
        <w:tab/>
      </w:r>
      <w:r w:rsidRPr="00CF1A74">
        <w:rPr>
          <w:lang w:val="en-GB"/>
        </w:rPr>
        <w:tab/>
        <w:t>}'</w:t>
      </w:r>
    </w:p>
    <w:p w:rsidR="007B3F17" w:rsidRPr="00CF1A74" w:rsidRDefault="003F639E" w:rsidP="00F22D30">
      <w:pPr>
        <w:pStyle w:val="Heading2"/>
        <w:rPr>
          <w:lang w:val="en-GB"/>
        </w:rPr>
      </w:pPr>
      <w:bookmarkStart w:id="49" w:name="_Toc443281237"/>
      <w:bookmarkStart w:id="50" w:name="_Toc443854192"/>
      <w:r w:rsidRPr="00CF1A74">
        <w:rPr>
          <w:lang w:val="en-GB"/>
        </w:rPr>
        <w:lastRenderedPageBreak/>
        <w:t>S3 Features</w:t>
      </w:r>
      <w:bookmarkEnd w:id="49"/>
      <w:bookmarkEnd w:id="50"/>
    </w:p>
    <w:p w:rsidR="00E1629C" w:rsidRPr="00CF1A74" w:rsidRDefault="003F639E" w:rsidP="00E1629C">
      <w:pPr>
        <w:pStyle w:val="Heading3"/>
        <w:rPr>
          <w:lang w:val="en-GB"/>
        </w:rPr>
      </w:pPr>
      <w:bookmarkStart w:id="51" w:name="_Toc443281238"/>
      <w:bookmarkStart w:id="52" w:name="_Toc443854193"/>
      <w:r w:rsidRPr="00CF1A74">
        <w:rPr>
          <w:lang w:val="en-GB"/>
        </w:rPr>
        <w:t>Create Bucket</w:t>
      </w:r>
      <w:bookmarkEnd w:id="51"/>
      <w:bookmarkEnd w:id="52"/>
    </w:p>
    <w:p w:rsidR="00BE2964" w:rsidRPr="00BE2964" w:rsidRDefault="00BE2964" w:rsidP="00E1629C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Default="007B3F17" w:rsidP="00E1629C">
      <w:pPr>
        <w:rPr>
          <w:lang w:val="en-GB"/>
        </w:rPr>
      </w:pPr>
      <w:r w:rsidRPr="00CF1A74">
        <w:rPr>
          <w:lang w:val="en-GB"/>
        </w:rPr>
        <w:t>otc s3</w:t>
      </w:r>
      <w:r w:rsidR="00BE2964">
        <w:rPr>
          <w:lang w:val="en-GB"/>
        </w:rPr>
        <w:t>api</w:t>
      </w:r>
      <w:r w:rsidRPr="00CF1A74">
        <w:rPr>
          <w:lang w:val="en-GB"/>
        </w:rPr>
        <w:t xml:space="preserve"> create</w:t>
      </w:r>
      <w:r w:rsidR="00BE2964">
        <w:rPr>
          <w:lang w:val="en-GB"/>
        </w:rPr>
        <w:t>-bucket</w:t>
      </w:r>
      <w:r w:rsidRPr="00CF1A74">
        <w:rPr>
          <w:lang w:val="en-GB"/>
        </w:rPr>
        <w:t xml:space="preserve"> </w:t>
      </w:r>
      <w:r w:rsidR="00BE2964">
        <w:rPr>
          <w:lang w:val="en-GB"/>
        </w:rPr>
        <w:t>[bucketname]</w:t>
      </w:r>
    </w:p>
    <w:p w:rsidR="00BE2964" w:rsidRDefault="00BE2964" w:rsidP="00E1629C">
      <w:pPr>
        <w:rPr>
          <w:lang w:val="en-GB"/>
        </w:rPr>
      </w:pP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BE2964" w:rsidRDefault="00BE2964" w:rsidP="00BE2964">
      <w:pPr>
        <w:rPr>
          <w:lang w:val="en-GB"/>
        </w:rPr>
      </w:pPr>
      <w:r w:rsidRPr="00CF1A74">
        <w:rPr>
          <w:lang w:val="en-GB"/>
        </w:rPr>
        <w:t>otc s3 create</w:t>
      </w:r>
      <w:r>
        <w:rPr>
          <w:lang w:val="en-GB"/>
        </w:rPr>
        <w:t>-bucket</w:t>
      </w:r>
      <w:r w:rsidRPr="00CF1A74">
        <w:rPr>
          <w:lang w:val="en-GB"/>
        </w:rPr>
        <w:t xml:space="preserve"> </w:t>
      </w:r>
      <w:r>
        <w:rPr>
          <w:lang w:val="en-GB"/>
        </w:rPr>
        <w:t>mybucket</w:t>
      </w:r>
    </w:p>
    <w:p w:rsidR="005C5D2B" w:rsidRPr="00CF1A74" w:rsidRDefault="005C5D2B" w:rsidP="00595F6E">
      <w:pPr>
        <w:rPr>
          <w:lang w:val="en-GB"/>
        </w:rPr>
      </w:pPr>
      <w:r w:rsidRPr="00CF1A74">
        <w:rPr>
          <w:lang w:val="en-GB"/>
        </w:rPr>
        <w:t>Bucket created: my-bucket</w:t>
      </w:r>
    </w:p>
    <w:p w:rsidR="007B3F17" w:rsidRPr="00CF1A74" w:rsidRDefault="003F639E" w:rsidP="00F22D30">
      <w:pPr>
        <w:pStyle w:val="Heading3"/>
        <w:rPr>
          <w:lang w:val="en-GB"/>
        </w:rPr>
      </w:pPr>
      <w:bookmarkStart w:id="53" w:name="_Toc443281239"/>
      <w:bookmarkStart w:id="54" w:name="_Toc443854194"/>
      <w:r w:rsidRPr="00CF1A74">
        <w:rPr>
          <w:lang w:val="en-GB"/>
        </w:rPr>
        <w:t>List Bucket</w:t>
      </w:r>
      <w:bookmarkEnd w:id="53"/>
      <w:bookmarkEnd w:id="54"/>
    </w:p>
    <w:p w:rsidR="007B3F17" w:rsidRPr="00CF1A74" w:rsidRDefault="007B3F17" w:rsidP="00874091">
      <w:pPr>
        <w:rPr>
          <w:lang w:val="en-GB"/>
        </w:rPr>
      </w:pPr>
      <w:r w:rsidRPr="00CF1A74">
        <w:rPr>
          <w:lang w:val="en-GB"/>
        </w:rPr>
        <w:t>otc s3 list</w:t>
      </w:r>
    </w:p>
    <w:p w:rsidR="00595F6E" w:rsidRPr="00CF1A74" w:rsidRDefault="00595F6E" w:rsidP="00595F6E">
      <w:pPr>
        <w:rPr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|Bucketname|Owner   |Owner Id                        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|newbucket |MYUSER  |XXXXXXXXXXXXXXXX890c9a1673718c2b|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|otccli    |MYUSER  |XXXXXXXXXXXXXXXX890c9a1673718c2b|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+----------+--------+--------------------------------+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F50F3" w:rsidRPr="00CF1A74" w:rsidRDefault="00AF50F3" w:rsidP="00AF50F3">
      <w:pPr>
        <w:pStyle w:val="BodyText"/>
        <w:rPr>
          <w:lang w:val="en-GB"/>
        </w:rPr>
      </w:pPr>
    </w:p>
    <w:p w:rsidR="007B3F17" w:rsidRPr="00CF1A74" w:rsidRDefault="00D76B56" w:rsidP="00F22D30">
      <w:pPr>
        <w:pStyle w:val="Heading3"/>
        <w:rPr>
          <w:lang w:val="en-GB"/>
        </w:rPr>
      </w:pPr>
      <w:bookmarkStart w:id="55" w:name="_Toc443281240"/>
      <w:bookmarkStart w:id="56" w:name="_Toc443854195"/>
      <w:r w:rsidRPr="00CF1A74">
        <w:rPr>
          <w:lang w:val="en-GB"/>
        </w:rPr>
        <w:t>List files in Specific Bucket</w:t>
      </w:r>
      <w:bookmarkEnd w:id="55"/>
      <w:bookmarkEnd w:id="56"/>
      <w:r w:rsidR="007B3F17" w:rsidRPr="00CF1A74">
        <w:rPr>
          <w:lang w:val="en-GB"/>
        </w:rPr>
        <w:t xml:space="preserve"> </w:t>
      </w:r>
    </w:p>
    <w:p w:rsidR="00BE2964" w:rsidRPr="00BE2964" w:rsidRDefault="00BE2964" w:rsidP="008A4997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7B3F17" w:rsidRPr="00CF1A74" w:rsidRDefault="007B3F17" w:rsidP="008A4997">
      <w:pPr>
        <w:rPr>
          <w:lang w:val="en-GB"/>
        </w:rPr>
      </w:pPr>
      <w:r w:rsidRPr="00CF1A74">
        <w:rPr>
          <w:lang w:val="en-GB"/>
        </w:rPr>
        <w:t xml:space="preserve">otc s3 list mybucket/               </w:t>
      </w:r>
    </w:p>
    <w:p w:rsidR="00595F6E" w:rsidRDefault="00595F6E" w:rsidP="00595F6E">
      <w:pPr>
        <w:pStyle w:val="BodyText"/>
        <w:rPr>
          <w:lang w:val="en-GB"/>
        </w:rPr>
      </w:pPr>
    </w:p>
    <w:p w:rsidR="00BE2964" w:rsidRPr="00BE2964" w:rsidRDefault="00BE2964" w:rsidP="00595F6E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</w:t>
      </w:r>
    </w:p>
    <w:p w:rsidR="00BE2964" w:rsidRPr="00CF1A74" w:rsidRDefault="00BE2964" w:rsidP="00BE2964">
      <w:pPr>
        <w:rPr>
          <w:lang w:val="en-GB"/>
        </w:rPr>
      </w:pPr>
      <w:r w:rsidRPr="00CF1A74">
        <w:rPr>
          <w:lang w:val="en-GB"/>
        </w:rPr>
        <w:t xml:space="preserve">otc </w:t>
      </w:r>
      <w:r>
        <w:rPr>
          <w:lang w:val="en-GB"/>
        </w:rPr>
        <w:t>s3 list mybucket/ </w:t>
      </w:r>
    </w:p>
    <w:p w:rsidR="00BE2964" w:rsidRDefault="00BE2964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|File                    |    Size|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|setup_2016.02.29.exe    |37153967|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|setup_2016.02.29.zip    |37658811|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|setup_2016.02.29_new.zip|37658759|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95F6E" w:rsidRPr="00CF1A74" w:rsidRDefault="00595F6E" w:rsidP="00595F6E">
      <w:pPr>
        <w:pStyle w:val="BodyText"/>
        <w:rPr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totalItems: 3</w:t>
      </w: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ab/>
        <w:t>totalSize: 112471537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57" w:name="_Toc443281241"/>
      <w:bookmarkStart w:id="58" w:name="_Toc443854196"/>
      <w:r w:rsidRPr="00CF1A74">
        <w:rPr>
          <w:lang w:val="en-GB"/>
        </w:rPr>
        <w:t>Get File Content</w:t>
      </w:r>
      <w:bookmarkEnd w:id="57"/>
      <w:bookmarkEnd w:id="58"/>
    </w:p>
    <w:p w:rsidR="007B3F17" w:rsidRPr="00CF1A74" w:rsidRDefault="003B05FB" w:rsidP="008A4997">
      <w:pPr>
        <w:rPr>
          <w:lang w:val="en-GB"/>
        </w:rPr>
      </w:pPr>
      <w:r w:rsidRPr="00CF1A74">
        <w:rPr>
          <w:lang w:val="en-GB"/>
        </w:rPr>
        <w:t>s3api get-object --bucket [bucket-name] --key  [object-name]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59" w:name="_Toc443281242"/>
      <w:bookmarkStart w:id="60" w:name="_Toc443854197"/>
      <w:r w:rsidRPr="00CF1A74">
        <w:rPr>
          <w:lang w:val="en-GB"/>
        </w:rPr>
        <w:t>Upload Content</w:t>
      </w:r>
      <w:bookmarkEnd w:id="59"/>
      <w:bookmarkEnd w:id="60"/>
    </w:p>
    <w:p w:rsidR="007B3F17" w:rsidRPr="00CF1A74" w:rsidRDefault="007B3F17" w:rsidP="008A4997">
      <w:pPr>
        <w:rPr>
          <w:lang w:val="en-GB"/>
        </w:rPr>
      </w:pPr>
      <w:r w:rsidRPr="00CF1A74">
        <w:rPr>
          <w:lang w:val="en-GB"/>
        </w:rPr>
        <w:t xml:space="preserve">otc s3 </w:t>
      </w:r>
      <w:r w:rsidR="003B05FB" w:rsidRPr="00CF1A74">
        <w:rPr>
          <w:lang w:val="en-GB"/>
        </w:rPr>
        <w:t>cp</w:t>
      </w:r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[local-filename]  s3://[</w:t>
      </w:r>
      <w:r w:rsidRPr="00CF1A74">
        <w:rPr>
          <w:lang w:val="en-GB"/>
        </w:rPr>
        <w:t>bucket</w:t>
      </w:r>
      <w:r w:rsidR="003B05FB" w:rsidRPr="00CF1A74">
        <w:rPr>
          <w:lang w:val="en-GB"/>
        </w:rPr>
        <w:t>-name]</w:t>
      </w:r>
      <w:r w:rsidRPr="00CF1A74">
        <w:rPr>
          <w:lang w:val="en-GB"/>
        </w:rPr>
        <w:t>/</w:t>
      </w:r>
      <w:r w:rsidR="003B05FB" w:rsidRPr="00CF1A74">
        <w:rPr>
          <w:lang w:val="en-GB"/>
        </w:rPr>
        <w:t>[objectname]</w:t>
      </w:r>
    </w:p>
    <w:p w:rsidR="007B3F17" w:rsidRPr="00CF1A74" w:rsidRDefault="00D76B56" w:rsidP="00F22D30">
      <w:pPr>
        <w:pStyle w:val="Heading2"/>
        <w:rPr>
          <w:lang w:val="en-GB"/>
        </w:rPr>
      </w:pPr>
      <w:bookmarkStart w:id="61" w:name="_Toc443281243"/>
      <w:bookmarkStart w:id="62" w:name="_Toc443854198"/>
      <w:r w:rsidRPr="00CF1A74">
        <w:rPr>
          <w:lang w:val="en-GB"/>
        </w:rPr>
        <w:lastRenderedPageBreak/>
        <w:t>VPC features</w:t>
      </w:r>
      <w:bookmarkEnd w:id="61"/>
      <w:bookmarkEnd w:id="62"/>
    </w:p>
    <w:p w:rsidR="00DF7FE2" w:rsidRPr="00CF1A74" w:rsidRDefault="00D76019" w:rsidP="00DF7FE2">
      <w:pPr>
        <w:pStyle w:val="Heading3"/>
        <w:rPr>
          <w:lang w:val="en-GB"/>
        </w:rPr>
      </w:pPr>
      <w:bookmarkStart w:id="63" w:name="_Toc443281244"/>
      <w:bookmarkStart w:id="64" w:name="_Toc443854199"/>
      <w:r w:rsidRPr="00CF1A74">
        <w:rPr>
          <w:lang w:val="en-GB"/>
        </w:rPr>
        <w:t>List Virtual Private Clouds</w:t>
      </w:r>
      <w:bookmarkEnd w:id="63"/>
      <w:bookmarkEnd w:id="64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lang w:val="en-GB"/>
        </w:rPr>
        <w:t xml:space="preserve">URL: </w:t>
      </w:r>
      <w:hyperlink r:id="rId19" w:history="1">
        <w:r w:rsidRPr="00CF1A74">
          <w:rPr>
            <w:rStyle w:val="Hyperlink"/>
            <w:lang w:val="en-GB"/>
          </w:rPr>
          <w:t>https://vpc.eu-de.otc.t-systems.com/v1/$PROJECT_ID/vpcs</w:t>
        </w:r>
      </w:hyperlink>
    </w:p>
    <w:p w:rsidR="00BE2964" w:rsidRPr="00BE2964" w:rsidRDefault="00BE2964" w:rsidP="005C0132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Pr="00BE2964" w:rsidRDefault="007B3F17" w:rsidP="00BE2964">
      <w:pPr>
        <w:rPr>
          <w:lang w:val="en-GB"/>
        </w:rPr>
      </w:pPr>
      <w:r w:rsidRPr="00CF1A74">
        <w:rPr>
          <w:lang w:val="en-GB"/>
        </w:rPr>
        <w:t>otc vpc list</w:t>
      </w: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3B05FB" w:rsidRPr="00CF1A74" w:rsidRDefault="003B05FB" w:rsidP="003B05FB">
      <w:pPr>
        <w:pStyle w:val="BodyText"/>
        <w:rPr>
          <w:lang w:val="en-GB"/>
        </w:rPr>
      </w:pPr>
      <w:r w:rsidRPr="00CF1A74">
        <w:rPr>
          <w:lang w:val="en-GB"/>
        </w:rPr>
        <w:t>otc vpc list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|id                                  |name       |status|cidr      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|a86336d6-6467-</w:t>
      </w:r>
      <w:r w:rsidRPr="00DD3B53">
        <w:rPr>
          <w:rFonts w:ascii="Consolas" w:hAnsi="Consolas" w:cs="Consolas"/>
          <w:sz w:val="16"/>
          <w:lang w:val="en-GB"/>
        </w:rPr>
        <w:t>XXX</w:t>
      </w:r>
      <w:r w:rsidRPr="00DD3B53">
        <w:rPr>
          <w:rFonts w:ascii="Consolas" w:hAnsi="Consolas" w:cs="Consolas"/>
          <w:sz w:val="16"/>
          <w:lang w:val="en-GB"/>
        </w:rPr>
        <w:t>5-9df1-4bdca1db</w:t>
      </w:r>
      <w:r w:rsidRPr="00DD3B53">
        <w:rPr>
          <w:rFonts w:ascii="Consolas" w:hAnsi="Consolas" w:cs="Consolas"/>
          <w:sz w:val="16"/>
          <w:lang w:val="en-GB"/>
        </w:rPr>
        <w:t>XXXX</w:t>
      </w:r>
      <w:r w:rsidRPr="00DD3B53">
        <w:rPr>
          <w:rFonts w:ascii="Consolas" w:hAnsi="Consolas" w:cs="Consolas"/>
          <w:sz w:val="16"/>
          <w:lang w:val="en-GB"/>
        </w:rPr>
        <w:t>|</w:t>
      </w:r>
      <w:r w:rsidRPr="00DD3B53">
        <w:rPr>
          <w:rFonts w:ascii="Consolas" w:hAnsi="Consolas" w:cs="Consolas"/>
          <w:sz w:val="16"/>
          <w:lang w:val="en-GB"/>
        </w:rPr>
        <w:t xml:space="preserve">myvpc  </w:t>
      </w:r>
      <w:r w:rsidRPr="00DD3B53">
        <w:rPr>
          <w:rFonts w:ascii="Consolas" w:hAnsi="Consolas" w:cs="Consolas"/>
          <w:sz w:val="16"/>
          <w:lang w:val="en-GB"/>
        </w:rPr>
        <w:t xml:space="preserve">    |OK    |10.0.0.0/8    |</w:t>
      </w:r>
    </w:p>
    <w:p w:rsidR="003B05FB" w:rsidRPr="00DD3B53" w:rsidRDefault="003B05FB" w:rsidP="00DD3B53">
      <w:pPr>
        <w:pStyle w:val="BodyText"/>
        <w:spacing w:line="240" w:lineRule="auto"/>
        <w:rPr>
          <w:rFonts w:ascii="Consolas" w:hAnsi="Consolas" w:cs="Consolas"/>
          <w:sz w:val="16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|ec31</w:t>
      </w:r>
      <w:r w:rsidRPr="00DD3B53">
        <w:rPr>
          <w:rFonts w:ascii="Consolas" w:hAnsi="Consolas" w:cs="Consolas"/>
          <w:sz w:val="16"/>
          <w:lang w:val="en-GB"/>
        </w:rPr>
        <w:t>7f48-3719-XXX0-bef8-4f86daaXXXXX</w:t>
      </w:r>
      <w:r w:rsidRPr="00DD3B53">
        <w:rPr>
          <w:rFonts w:ascii="Consolas" w:hAnsi="Consolas" w:cs="Consolas"/>
          <w:sz w:val="16"/>
          <w:lang w:val="en-GB"/>
        </w:rPr>
        <w:t>|default-vpc|OK    |192.168.0.0/16|</w:t>
      </w:r>
    </w:p>
    <w:p w:rsidR="003B05FB" w:rsidRPr="00CF1A74" w:rsidRDefault="003B05FB" w:rsidP="00DD3B53">
      <w:pPr>
        <w:pStyle w:val="BodyText"/>
        <w:spacing w:line="240" w:lineRule="auto"/>
        <w:rPr>
          <w:rFonts w:ascii="Consolas" w:hAnsi="Consolas" w:cs="Consolas"/>
          <w:lang w:val="en-GB"/>
        </w:rPr>
      </w:pPr>
      <w:r w:rsidRPr="00DD3B53">
        <w:rPr>
          <w:rFonts w:ascii="Consolas" w:hAnsi="Consolas" w:cs="Consolas"/>
          <w:sz w:val="16"/>
          <w:lang w:val="en-GB"/>
        </w:rPr>
        <w:t>+------------------------------------+-----------+------+--------------+</w:t>
      </w:r>
    </w:p>
    <w:p w:rsidR="00101A4F" w:rsidRPr="00CF1A74" w:rsidRDefault="00101A4F" w:rsidP="00101A4F">
      <w:pPr>
        <w:pStyle w:val="Heading3"/>
        <w:rPr>
          <w:lang w:val="en-GB"/>
        </w:rPr>
      </w:pPr>
      <w:bookmarkStart w:id="65" w:name="_Toc443281245"/>
      <w:bookmarkStart w:id="66" w:name="_Toc443854200"/>
      <w:r w:rsidRPr="00CF1A74">
        <w:rPr>
          <w:lang w:val="en-GB"/>
        </w:rPr>
        <w:t>Create New Virtual Private Clouds</w:t>
      </w:r>
      <w:bookmarkEnd w:id="65"/>
      <w:bookmarkEnd w:id="66"/>
    </w:p>
    <w:p w:rsidR="006E21D0" w:rsidRPr="006E21D0" w:rsidRDefault="006E21D0" w:rsidP="00955B82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Command:</w:t>
      </w:r>
    </w:p>
    <w:p w:rsidR="00955B82" w:rsidRPr="00CF1A74" w:rsidRDefault="00955B82" w:rsidP="00955B82">
      <w:pPr>
        <w:pStyle w:val="BodyText"/>
        <w:rPr>
          <w:lang w:val="en-GB"/>
        </w:rPr>
      </w:pPr>
      <w:r w:rsidRPr="00CF1A74">
        <w:rPr>
          <w:lang w:val="en-GB"/>
        </w:rPr>
        <w:t xml:space="preserve">otc </w:t>
      </w:r>
      <w:r w:rsidR="00DD3B53">
        <w:rPr>
          <w:lang w:val="en-GB"/>
        </w:rPr>
        <w:t xml:space="preserve">ecs </w:t>
      </w:r>
      <w:r w:rsidRPr="00CF1A74">
        <w:rPr>
          <w:lang w:val="en-GB"/>
        </w:rPr>
        <w:t>create</w:t>
      </w:r>
      <w:r w:rsidR="00DD3B53">
        <w:rPr>
          <w:lang w:val="en-GB"/>
        </w:rPr>
        <w:t>-</w:t>
      </w:r>
      <w:r w:rsidR="00DD3B53" w:rsidRPr="00CF1A74">
        <w:rPr>
          <w:lang w:val="en-GB"/>
        </w:rPr>
        <w:t>vpc</w:t>
      </w:r>
      <w:r w:rsidRPr="00CF1A74">
        <w:rPr>
          <w:lang w:val="en-GB"/>
        </w:rPr>
        <w:t xml:space="preserve"> --vpc-name </w:t>
      </w:r>
      <w:r w:rsidR="003B05FB" w:rsidRPr="00CF1A74">
        <w:rPr>
          <w:lang w:val="en-GB"/>
        </w:rPr>
        <w:t>[vpcname]</w:t>
      </w:r>
      <w:r w:rsidRPr="00CF1A74">
        <w:rPr>
          <w:lang w:val="en-GB"/>
        </w:rPr>
        <w:t xml:space="preserve"> --cidr </w:t>
      </w:r>
      <w:r w:rsidR="003B05FB" w:rsidRPr="00CF1A74">
        <w:rPr>
          <w:lang w:val="en-GB"/>
        </w:rPr>
        <w:t>[</w:t>
      </w:r>
      <w:r w:rsidRPr="00CF1A74">
        <w:rPr>
          <w:lang w:val="en-GB"/>
        </w:rPr>
        <w:t>ciddr</w:t>
      </w:r>
      <w:r w:rsidR="003B05FB" w:rsidRPr="00CF1A74">
        <w:rPr>
          <w:lang w:val="en-GB"/>
        </w:rPr>
        <w:t>]</w:t>
      </w:r>
    </w:p>
    <w:p w:rsidR="00955B82" w:rsidRPr="006E21D0" w:rsidRDefault="00A82BBA" w:rsidP="00101A4F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Example</w:t>
      </w:r>
      <w:r w:rsidR="00955B82" w:rsidRPr="006E21D0">
        <w:rPr>
          <w:b/>
          <w:lang w:val="en-GB"/>
        </w:rPr>
        <w:t>:</w:t>
      </w:r>
    </w:p>
    <w:p w:rsidR="00955B82" w:rsidRPr="00CF1A74" w:rsidRDefault="00955B82" w:rsidP="006E21D0">
      <w:pPr>
        <w:pStyle w:val="BodyText"/>
        <w:rPr>
          <w:lang w:val="en-GB"/>
        </w:rPr>
      </w:pPr>
      <w:r w:rsidRPr="00CF1A74">
        <w:rPr>
          <w:lang w:val="en-GB"/>
        </w:rPr>
        <w:t xml:space="preserve">otc </w:t>
      </w:r>
      <w:r w:rsidR="00DD3B53">
        <w:rPr>
          <w:lang w:val="en-GB"/>
        </w:rPr>
        <w:t xml:space="preserve">ecs </w:t>
      </w:r>
      <w:r w:rsidR="00DD3B53" w:rsidRPr="00CF1A74">
        <w:rPr>
          <w:lang w:val="en-GB"/>
        </w:rPr>
        <w:t>create</w:t>
      </w:r>
      <w:r w:rsidR="00DD3B53">
        <w:rPr>
          <w:lang w:val="en-GB"/>
        </w:rPr>
        <w:t>-</w:t>
      </w:r>
      <w:r w:rsidR="00DD3B53" w:rsidRPr="00CF1A74">
        <w:rPr>
          <w:lang w:val="en-GB"/>
        </w:rPr>
        <w:t>vpc</w:t>
      </w:r>
      <w:r w:rsidR="00DD3B53">
        <w:rPr>
          <w:lang w:val="en-GB"/>
        </w:rPr>
        <w:t xml:space="preserve"> </w:t>
      </w:r>
      <w:r w:rsidRPr="00CF1A74">
        <w:rPr>
          <w:lang w:val="en-GB"/>
        </w:rPr>
        <w:t xml:space="preserve"> --vpc-name testvpc --cidr 10.0.0.0/8</w:t>
      </w:r>
    </w:p>
    <w:p w:rsidR="00DF7FE2" w:rsidRPr="00CF1A74" w:rsidRDefault="00D76019" w:rsidP="00DF7FE2">
      <w:pPr>
        <w:pStyle w:val="Heading3"/>
        <w:rPr>
          <w:lang w:val="en-GB"/>
        </w:rPr>
      </w:pPr>
      <w:bookmarkStart w:id="67" w:name="_Toc443281246"/>
      <w:bookmarkStart w:id="68" w:name="_Toc443854201"/>
      <w:r w:rsidRPr="00CF1A74">
        <w:rPr>
          <w:lang w:val="en-GB"/>
        </w:rPr>
        <w:t>List Subnets of VPC</w:t>
      </w:r>
      <w:bookmarkEnd w:id="67"/>
      <w:bookmarkEnd w:id="68"/>
    </w:p>
    <w:p w:rsidR="00023E03" w:rsidRPr="00CF1A74" w:rsidRDefault="00023E03" w:rsidP="00023E03">
      <w:pPr>
        <w:pStyle w:val="BodyText"/>
        <w:rPr>
          <w:lang w:val="en-GB"/>
        </w:rPr>
      </w:pPr>
      <w:r w:rsidRPr="00CF1A74">
        <w:rPr>
          <w:b/>
          <w:lang w:val="en-GB"/>
        </w:rPr>
        <w:t xml:space="preserve">URL: </w:t>
      </w:r>
      <w:hyperlink r:id="rId20" w:history="1">
        <w:r w:rsidR="00ED32CD" w:rsidRPr="00CF1A74">
          <w:rPr>
            <w:rStyle w:val="Hyperlink"/>
            <w:lang w:val="en-GB"/>
          </w:rPr>
          <w:t>https://vpc.eu-de.otc.t-systems.com/v1/$PROJECT_ID/subnets</w:t>
        </w:r>
      </w:hyperlink>
    </w:p>
    <w:p w:rsidR="00DD3B53" w:rsidRPr="00DD3B53" w:rsidRDefault="00DD3B53" w:rsidP="005C0132">
      <w:pPr>
        <w:rPr>
          <w:b/>
          <w:lang w:val="en-GB"/>
        </w:rPr>
      </w:pPr>
      <w:r w:rsidRPr="00DD3B53">
        <w:rPr>
          <w:b/>
          <w:lang w:val="en-GB"/>
        </w:rPr>
        <w:t>Command:</w:t>
      </w:r>
    </w:p>
    <w:p w:rsidR="007B3F17" w:rsidRDefault="00DD3B53" w:rsidP="005C0132">
      <w:pPr>
        <w:rPr>
          <w:lang w:val="en-GB"/>
        </w:rPr>
      </w:pPr>
      <w:r w:rsidRPr="00DD3B53">
        <w:rPr>
          <w:lang w:val="en-GB"/>
        </w:rPr>
        <w:t>otc ecs describe-subnets</w:t>
      </w:r>
      <w:r w:rsidR="007B3F17" w:rsidRPr="00CF1A74">
        <w:rPr>
          <w:lang w:val="en-GB"/>
        </w:rPr>
        <w:t xml:space="preserve">               </w:t>
      </w:r>
    </w:p>
    <w:p w:rsidR="00DD3B53" w:rsidRDefault="00DD3B53" w:rsidP="00DD3B53">
      <w:pPr>
        <w:pStyle w:val="BodyText"/>
        <w:rPr>
          <w:b/>
          <w:lang w:val="en-GB"/>
        </w:rPr>
      </w:pPr>
      <w:r w:rsidRPr="00DD3B53">
        <w:rPr>
          <w:b/>
          <w:lang w:val="en-GB"/>
        </w:rPr>
        <w:t>Example:</w:t>
      </w:r>
    </w:p>
    <w:p w:rsidR="00DD3B53" w:rsidRPr="00DD3B53" w:rsidRDefault="00DD3B53" w:rsidP="00DD3B53">
      <w:pPr>
        <w:pStyle w:val="NoSpacing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66B7107" wp14:editId="52DBF242">
            <wp:extent cx="5631180" cy="487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3" w:rsidRPr="00CF1A74" w:rsidRDefault="00F36AF3" w:rsidP="00F36AF3">
      <w:pPr>
        <w:pStyle w:val="Heading3"/>
        <w:rPr>
          <w:lang w:val="en-GB"/>
        </w:rPr>
      </w:pPr>
      <w:bookmarkStart w:id="69" w:name="_Toc443281247"/>
      <w:bookmarkStart w:id="70" w:name="_Toc443854202"/>
      <w:r w:rsidRPr="00CF1A74">
        <w:rPr>
          <w:lang w:val="en-GB"/>
        </w:rPr>
        <w:t>Create Subnet</w:t>
      </w:r>
      <w:bookmarkEnd w:id="69"/>
      <w:bookmarkEnd w:id="70"/>
    </w:p>
    <w:p w:rsidR="00F36AF3" w:rsidRPr="00CF1A74" w:rsidRDefault="00F36AF3" w:rsidP="00F36AF3">
      <w:pPr>
        <w:pStyle w:val="BodyText"/>
        <w:rPr>
          <w:lang w:val="en-GB"/>
        </w:rPr>
      </w:pPr>
      <w:r w:rsidRPr="00CF1A74">
        <w:rPr>
          <w:lang w:val="en-GB"/>
        </w:rPr>
        <w:t>otc subnet create --subnet-name subnetname --cidr  cidr --gateway-ip gateway --primary-dns primary-dns --secondary-dns sec-dns  --availability-zone az --vpc-name vpc-name</w:t>
      </w:r>
    </w:p>
    <w:p w:rsidR="00F36AF3" w:rsidRPr="00CF1A74" w:rsidRDefault="00EA6BB4" w:rsidP="00F36AF3">
      <w:pPr>
        <w:pStyle w:val="BodyText"/>
        <w:rPr>
          <w:lang w:val="en-GB"/>
        </w:rPr>
      </w:pPr>
      <w:r w:rsidRPr="00CF1A74">
        <w:rPr>
          <w:lang w:val="en-GB"/>
        </w:rPr>
        <w:t>E</w:t>
      </w:r>
      <w:r w:rsidR="00F36AF3" w:rsidRPr="00CF1A74">
        <w:rPr>
          <w:lang w:val="en-GB"/>
        </w:rPr>
        <w:t>xample:</w:t>
      </w:r>
    </w:p>
    <w:p w:rsidR="00F36AF3" w:rsidRPr="00CF1A74" w:rsidRDefault="00F36AF3" w:rsidP="00F36AF3">
      <w:pPr>
        <w:pStyle w:val="BodyText"/>
        <w:ind w:firstLine="709"/>
        <w:rPr>
          <w:lang w:val="en-GB"/>
        </w:rPr>
      </w:pPr>
      <w:r w:rsidRPr="00CF1A74">
        <w:rPr>
          <w:lang w:val="en-GB"/>
        </w:rPr>
        <w:lastRenderedPageBreak/>
        <w:t>otc subnet create --subnet-name testsubnet --cidr 10.0.2.0/8 --gateway-ip 10.0.0.2 --primary-dns 217.150.148.148 --secondary-dns 195.244.235.14 --availability-zone eu-de-01 --vpc-name testvpc</w:t>
      </w:r>
    </w:p>
    <w:p w:rsidR="00F36AF3" w:rsidRPr="00CF1A74" w:rsidRDefault="00F36AF3" w:rsidP="00F36AF3">
      <w:pPr>
        <w:pStyle w:val="BodyText"/>
        <w:rPr>
          <w:lang w:val="en-GB"/>
        </w:rPr>
      </w:pPr>
    </w:p>
    <w:p w:rsidR="007B3F17" w:rsidRPr="00CF1A74" w:rsidRDefault="00D76019" w:rsidP="00F22D30">
      <w:pPr>
        <w:pStyle w:val="Heading3"/>
        <w:rPr>
          <w:lang w:val="en-GB"/>
        </w:rPr>
      </w:pPr>
      <w:bookmarkStart w:id="71" w:name="_Toc443281248"/>
      <w:bookmarkStart w:id="72" w:name="_Toc443854203"/>
      <w:r w:rsidRPr="00CF1A74">
        <w:rPr>
          <w:lang w:val="en-GB"/>
        </w:rPr>
        <w:t>List Security Groups</w:t>
      </w:r>
      <w:bookmarkEnd w:id="71"/>
      <w:bookmarkEnd w:id="72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2" w:history="1">
        <w:r w:rsidRPr="00CF1A74">
          <w:rPr>
            <w:rStyle w:val="Hyperlink"/>
            <w:lang w:val="en-GB"/>
          </w:rPr>
          <w:t>https://vpc.eu-de.otc.t-systems.com/v1/$PROJECT_ID/security-groups</w:t>
        </w:r>
      </w:hyperlink>
    </w:p>
    <w:p w:rsidR="00F43B95" w:rsidRPr="00F43B95" w:rsidRDefault="00F43B95" w:rsidP="008A5B31">
      <w:pPr>
        <w:rPr>
          <w:b/>
          <w:lang w:val="en-GB"/>
        </w:rPr>
      </w:pPr>
      <w:r w:rsidRPr="00F43B95">
        <w:rPr>
          <w:b/>
          <w:lang w:val="en-GB"/>
        </w:rPr>
        <w:t>Command:</w:t>
      </w:r>
    </w:p>
    <w:p w:rsidR="007B3F17" w:rsidRPr="00CF1A74" w:rsidRDefault="007B3F17" w:rsidP="008A5B31">
      <w:pPr>
        <w:rPr>
          <w:lang w:val="en-GB"/>
        </w:rPr>
      </w:pPr>
      <w:r w:rsidRPr="00CF1A74">
        <w:rPr>
          <w:lang w:val="en-GB"/>
        </w:rPr>
        <w:t xml:space="preserve">otc </w:t>
      </w:r>
      <w:r w:rsidR="00F43B95">
        <w:rPr>
          <w:lang w:val="en-GB"/>
        </w:rPr>
        <w:t>ecs describe-</w:t>
      </w:r>
      <w:r w:rsidRPr="00CF1A74">
        <w:rPr>
          <w:lang w:val="en-GB"/>
        </w:rPr>
        <w:t>security-group</w:t>
      </w:r>
      <w:r w:rsidR="00F43B95">
        <w:rPr>
          <w:lang w:val="en-GB"/>
        </w:rPr>
        <w:t>s</w:t>
      </w:r>
      <w:r w:rsidRPr="00CF1A74">
        <w:rPr>
          <w:lang w:val="en-GB"/>
        </w:rPr>
        <w:t xml:space="preserve"> </w:t>
      </w:r>
    </w:p>
    <w:p w:rsidR="00F43B95" w:rsidRPr="00F43B95" w:rsidRDefault="00F43B95" w:rsidP="00F43B95">
      <w:pPr>
        <w:rPr>
          <w:b/>
          <w:lang w:val="en-GB"/>
        </w:rPr>
      </w:pPr>
      <w:r w:rsidRPr="00F43B95">
        <w:rPr>
          <w:b/>
          <w:lang w:val="en-GB"/>
        </w:rPr>
        <w:t>Output: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|id                             |name                       |vpc_id 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|437549af-5350-4edb-b41d8b1d20c9|default     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|bcb07057-c84f-4c71-d391ed901c04|testsecgroup               |a86336d6-6467-4045-db7155|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|d08659b9-a0b7-4276-8cde863cbd85|default                    |default                  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|e4c694e1-f69e-4776-03f3cfe3c663|default                    |ec317f48-3719-4d90-a8985f|</w:t>
      </w:r>
    </w:p>
    <w:p w:rsidR="00F43B95" w:rsidRPr="00F43B95" w:rsidRDefault="00F43B95" w:rsidP="00F43B95">
      <w:pPr>
        <w:pStyle w:val="BodyText"/>
        <w:spacing w:after="0"/>
        <w:rPr>
          <w:rFonts w:ascii="Consolas" w:hAnsi="Consolas" w:cs="Consolas"/>
          <w:sz w:val="16"/>
          <w:lang w:val="en-GB"/>
        </w:rPr>
      </w:pPr>
      <w:r w:rsidRPr="00F43B95">
        <w:rPr>
          <w:rFonts w:ascii="Consolas" w:hAnsi="Consolas" w:cs="Consolas"/>
          <w:sz w:val="16"/>
          <w:lang w:val="en-GB"/>
        </w:rPr>
        <w:t>+-------------------------------+---------------------------+-------------------------+</w:t>
      </w:r>
    </w:p>
    <w:p w:rsidR="00755C64" w:rsidRDefault="00755C64" w:rsidP="00755C64">
      <w:pPr>
        <w:pStyle w:val="Heading3"/>
        <w:rPr>
          <w:lang w:val="en-GB"/>
        </w:rPr>
      </w:pPr>
      <w:bookmarkStart w:id="73" w:name="_Toc443281249"/>
      <w:bookmarkStart w:id="74" w:name="_Toc443854204"/>
      <w:r w:rsidRPr="00CF1A74">
        <w:rPr>
          <w:lang w:val="en-GB"/>
        </w:rPr>
        <w:t>Create Security Group</w:t>
      </w:r>
      <w:bookmarkEnd w:id="73"/>
      <w:bookmarkEnd w:id="74"/>
    </w:p>
    <w:p w:rsidR="007B7F1F" w:rsidRPr="007B7F1F" w:rsidRDefault="007B7F1F" w:rsidP="007B7F1F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217057" w:rsidRPr="00CF1A74" w:rsidRDefault="00687E5F" w:rsidP="007B59AA">
      <w:pPr>
        <w:pStyle w:val="BodyText"/>
        <w:rPr>
          <w:lang w:val="en-GB"/>
        </w:rPr>
      </w:pPr>
      <w:r>
        <w:rPr>
          <w:lang w:val="en-GB"/>
        </w:rPr>
        <w:t xml:space="preserve">otc </w:t>
      </w:r>
      <w:r w:rsidR="009F008F">
        <w:rPr>
          <w:lang w:val="en-GB"/>
        </w:rPr>
        <w:t xml:space="preserve">ecs </w:t>
      </w:r>
      <w:r>
        <w:rPr>
          <w:lang w:val="en-GB"/>
        </w:rPr>
        <w:t>securit</w:t>
      </w:r>
      <w:r w:rsidR="009F008F">
        <w:rPr>
          <w:lang w:val="en-GB"/>
        </w:rPr>
        <w:t xml:space="preserve">ecs </w:t>
      </w:r>
      <w:r>
        <w:rPr>
          <w:lang w:val="en-GB"/>
        </w:rPr>
        <w:t xml:space="preserve">y-group create –group-name </w:t>
      </w:r>
      <w:r>
        <w:rPr>
          <w:lang w:val="en-GB"/>
        </w:rPr>
        <w:t>[security-group name]</w:t>
      </w:r>
      <w:r w:rsidR="007B59AA" w:rsidRPr="00CF1A74">
        <w:rPr>
          <w:lang w:val="en-GB"/>
        </w:rPr>
        <w:t xml:space="preserve"> --vpc-name </w:t>
      </w:r>
      <w:r>
        <w:rPr>
          <w:lang w:val="en-GB"/>
        </w:rPr>
        <w:t>[</w:t>
      </w:r>
      <w:r w:rsidR="007B59AA" w:rsidRPr="00CF1A74">
        <w:rPr>
          <w:lang w:val="en-GB"/>
        </w:rPr>
        <w:t xml:space="preserve">vpcname </w:t>
      </w:r>
      <w:r>
        <w:rPr>
          <w:lang w:val="en-GB"/>
        </w:rPr>
        <w:t>]</w:t>
      </w:r>
    </w:p>
    <w:p w:rsidR="0081037E" w:rsidRPr="00687E5F" w:rsidRDefault="00687E5F" w:rsidP="007B59AA">
      <w:pPr>
        <w:pStyle w:val="BodyText"/>
        <w:rPr>
          <w:b/>
          <w:lang w:val="en-GB"/>
        </w:rPr>
      </w:pPr>
      <w:r w:rsidRPr="00687E5F">
        <w:rPr>
          <w:b/>
          <w:lang w:val="en-GB"/>
        </w:rPr>
        <w:t>Example</w:t>
      </w:r>
      <w:r w:rsidR="0081037E" w:rsidRPr="00687E5F">
        <w:rPr>
          <w:b/>
          <w:lang w:val="en-GB"/>
        </w:rPr>
        <w:t>:</w:t>
      </w:r>
    </w:p>
    <w:p w:rsidR="007B59AA" w:rsidRPr="00CF1A74" w:rsidRDefault="00687E5F" w:rsidP="007B7F1F">
      <w:pPr>
        <w:pStyle w:val="BodyText"/>
        <w:rPr>
          <w:lang w:val="en-GB"/>
        </w:rPr>
      </w:pPr>
      <w:r>
        <w:rPr>
          <w:lang w:val="en-GB"/>
        </w:rPr>
        <w:t xml:space="preserve">otc security-group create –group-name </w:t>
      </w:r>
      <w:r w:rsidR="007B59AA" w:rsidRPr="00CF1A74">
        <w:rPr>
          <w:lang w:val="en-GB"/>
        </w:rPr>
        <w:t xml:space="preserve"> testsecgroup --vpc-name testvpc</w:t>
      </w:r>
    </w:p>
    <w:p w:rsidR="006A52DC" w:rsidRPr="00CF1A74" w:rsidRDefault="006A52DC" w:rsidP="006A52DC">
      <w:pPr>
        <w:pStyle w:val="Heading3"/>
        <w:rPr>
          <w:lang w:val="en-GB"/>
        </w:rPr>
      </w:pPr>
      <w:bookmarkStart w:id="75" w:name="_Toc443854206"/>
      <w:r w:rsidRPr="00CF1A74">
        <w:rPr>
          <w:lang w:val="en-GB"/>
        </w:rPr>
        <w:t>Create Security Group Rule</w:t>
      </w:r>
      <w:bookmarkEnd w:id="75"/>
    </w:p>
    <w:p w:rsidR="007B7F1F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6A52DC" w:rsidRPr="00CF1A74" w:rsidRDefault="006A52DC" w:rsidP="006A52DC">
      <w:pPr>
        <w:pStyle w:val="BodyText"/>
        <w:rPr>
          <w:lang w:val="en-GB"/>
        </w:rPr>
      </w:pPr>
      <w:r w:rsidRPr="00CF1A74">
        <w:rPr>
          <w:lang w:val="en-GB"/>
        </w:rPr>
        <w:t xml:space="preserve">otc </w:t>
      </w:r>
      <w:r w:rsidR="007B7F1F">
        <w:rPr>
          <w:lang w:val="en-GB"/>
        </w:rPr>
        <w:t xml:space="preserve">ecs </w:t>
      </w:r>
      <w:r w:rsidR="007B7F1F" w:rsidRPr="007B7F1F">
        <w:rPr>
          <w:lang w:val="en-GB"/>
        </w:rPr>
        <w:t>authorize-security-group-</w:t>
      </w:r>
      <w:r w:rsidR="007B7F1F">
        <w:rPr>
          <w:lang w:val="en-GB"/>
        </w:rPr>
        <w:t>[</w:t>
      </w:r>
      <w:r w:rsidR="007B7F1F" w:rsidRPr="007B7F1F">
        <w:rPr>
          <w:lang w:val="en-GB"/>
        </w:rPr>
        <w:t>ingress</w:t>
      </w:r>
      <w:r w:rsidR="007B7F1F">
        <w:rPr>
          <w:lang w:val="en-GB"/>
        </w:rPr>
        <w:t>|egress]</w:t>
      </w:r>
      <w:r w:rsidRPr="00CF1A74">
        <w:rPr>
          <w:lang w:val="en-GB"/>
        </w:rPr>
        <w:t xml:space="preserve"> --security-group-name gorupname  --protocol protocol --ethertype IPv4-IPv6  --portmin portstart –portmax portend</w:t>
      </w:r>
    </w:p>
    <w:p w:rsidR="006A52DC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Example</w:t>
      </w:r>
      <w:r w:rsidR="006A52DC" w:rsidRPr="007B7F1F">
        <w:rPr>
          <w:b/>
          <w:lang w:val="en-GB"/>
        </w:rPr>
        <w:t>:</w:t>
      </w:r>
    </w:p>
    <w:p w:rsidR="006A52DC" w:rsidRPr="00CF1A74" w:rsidRDefault="007B7F1F" w:rsidP="007B7F1F">
      <w:pPr>
        <w:pStyle w:val="BodyText"/>
        <w:rPr>
          <w:lang w:val="en-GB"/>
        </w:rPr>
      </w:pPr>
      <w:r w:rsidRPr="00CF1A74">
        <w:rPr>
          <w:lang w:val="en-GB"/>
        </w:rPr>
        <w:t xml:space="preserve">otc </w:t>
      </w:r>
      <w:r>
        <w:rPr>
          <w:lang w:val="en-GB"/>
        </w:rPr>
        <w:t xml:space="preserve">ecs </w:t>
      </w:r>
      <w:r w:rsidRPr="007B7F1F">
        <w:rPr>
          <w:lang w:val="en-GB"/>
        </w:rPr>
        <w:t>authorize-security-group-ingress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A52DC" w:rsidRPr="00CF1A74">
        <w:rPr>
          <w:lang w:val="en-GB"/>
        </w:rPr>
        <w:t>--security-group-name testsecgroup --protocol tcp --ethertype IPv4 --portmin 80 --portmax 80</w:t>
      </w:r>
    </w:p>
    <w:p w:rsidR="00B912CC" w:rsidRPr="00CF1A74" w:rsidRDefault="00B912CC" w:rsidP="00B912CC">
      <w:pPr>
        <w:pStyle w:val="Heading3"/>
        <w:rPr>
          <w:lang w:val="en-GB"/>
        </w:rPr>
      </w:pPr>
      <w:bookmarkStart w:id="76" w:name="_Toc443281250"/>
      <w:bookmarkStart w:id="77" w:name="_Toc443854207"/>
      <w:r w:rsidRPr="00CF1A74">
        <w:rPr>
          <w:lang w:val="en-GB"/>
        </w:rPr>
        <w:t>List flavors</w:t>
      </w:r>
      <w:bookmarkEnd w:id="76"/>
      <w:bookmarkEnd w:id="77"/>
    </w:p>
    <w:p w:rsidR="00B912CC" w:rsidRPr="00CF1A74" w:rsidRDefault="00B912CC" w:rsidP="00B912CC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3" w:history="1">
        <w:r w:rsidRPr="00CF1A74">
          <w:rPr>
            <w:rStyle w:val="Hyperlink"/>
            <w:lang w:val="en-GB"/>
          </w:rPr>
          <w:t>https://ecs.eu-de.otc.t-systems.com/v1/$PROJECT_ID/cloudservers/flavors</w:t>
        </w:r>
      </w:hyperlink>
    </w:p>
    <w:p w:rsidR="007B7F1F" w:rsidRPr="007B7F1F" w:rsidRDefault="007B7F1F" w:rsidP="00B912CC">
      <w:pPr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B912CC" w:rsidRPr="00CF1A74" w:rsidRDefault="00B912CC" w:rsidP="00B912CC">
      <w:pPr>
        <w:rPr>
          <w:lang w:val="en-GB"/>
        </w:rPr>
      </w:pPr>
      <w:r w:rsidRPr="00CF1A74">
        <w:rPr>
          <w:lang w:val="en-GB"/>
        </w:rPr>
        <w:t xml:space="preserve">otc </w:t>
      </w:r>
      <w:r w:rsidR="00F80C0A">
        <w:rPr>
          <w:lang w:val="en-GB"/>
        </w:rPr>
        <w:t>ecs describe-</w:t>
      </w:r>
      <w:r w:rsidRPr="00CF1A74">
        <w:rPr>
          <w:lang w:val="en-GB"/>
        </w:rPr>
        <w:t xml:space="preserve">flavors </w:t>
      </w:r>
    </w:p>
    <w:p w:rsidR="00B912CC" w:rsidRPr="00CF1A74" w:rsidRDefault="00B912CC" w:rsidP="00B912CC">
      <w:pPr>
        <w:rPr>
          <w:lang w:val="en-GB"/>
        </w:rPr>
      </w:pPr>
    </w:p>
    <w:p w:rsidR="00217057" w:rsidRPr="00CF1A74" w:rsidRDefault="00217057" w:rsidP="00217057">
      <w:pPr>
        <w:pStyle w:val="BodyText"/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78" w:name="_Toc443281251"/>
      <w:bookmarkStart w:id="79" w:name="_Toc443854208"/>
      <w:r w:rsidRPr="00CF1A74">
        <w:rPr>
          <w:lang w:val="en-GB"/>
        </w:rPr>
        <w:t>Obtaining a Project ID</w:t>
      </w:r>
      <w:bookmarkEnd w:id="78"/>
      <w:bookmarkEnd w:id="79"/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>A project ID (the project ID can be project_id or tenant_id because project_id has the same meaning as tenant_id in this document)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val="en-GB" w:eastAsia="en-US"/>
        </w:rPr>
        <w:drawing>
          <wp:inline distT="0" distB="0" distL="0" distR="0" wp14:anchorId="16A56670" wp14:editId="62579A59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80" w:name="_Toc443281252"/>
      <w:bookmarkStart w:id="81" w:name="_Toc443854209"/>
      <w:r w:rsidRPr="00CF1A74">
        <w:rPr>
          <w:lang w:val="en-GB"/>
        </w:rPr>
        <w:t>AK and SK Generation</w:t>
      </w:r>
      <w:bookmarkEnd w:id="80"/>
      <w:bookmarkEnd w:id="81"/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Sign up and log in to the management console, and click Authentication Center in the upper right corner of the page. 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val="en-GB" w:eastAsia="en-US"/>
        </w:rPr>
        <w:drawing>
          <wp:inline distT="0" distB="0" distL="0" distR="0" wp14:anchorId="55C922FF" wp14:editId="2050623C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Click Add Access Key, and the Add Access Key page is displayed </w:t>
      </w:r>
    </w:p>
    <w:p w:rsidR="00A049EA" w:rsidRPr="00CF1A74" w:rsidRDefault="00A049EA" w:rsidP="009241F9">
      <w:pPr>
        <w:pStyle w:val="ItemListinTableText"/>
        <w:rPr>
          <w:sz w:val="24"/>
          <w:lang w:val="en-GB"/>
        </w:rPr>
      </w:pPr>
      <w:r w:rsidRPr="00CF1A74">
        <w:rPr>
          <w:noProof/>
          <w:lang w:val="en-GB" w:eastAsia="en-US"/>
        </w:rPr>
        <w:drawing>
          <wp:inline distT="0" distB="0" distL="0" distR="0" wp14:anchorId="46D56A38" wp14:editId="0458B8B2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Enter the password ( YOUR PASSWORD ) and the short message verification code, and click OK to download the access key (CSV file) and keep the key secure. </w:t>
      </w:r>
    </w:p>
    <w:bookmarkEnd w:id="6"/>
    <w:bookmarkEnd w:id="30"/>
    <w:p w:rsidR="00A049EA" w:rsidRPr="00CF1A74" w:rsidRDefault="00A049EA" w:rsidP="00A049EA">
      <w:pPr>
        <w:rPr>
          <w:lang w:val="en-GB"/>
        </w:rPr>
      </w:pPr>
    </w:p>
    <w:sectPr w:rsidR="00A049EA" w:rsidRPr="00CF1A74" w:rsidSect="00DB0CB1">
      <w:headerReference w:type="default" r:id="rId30"/>
      <w:footerReference w:type="default" r:id="rId31"/>
      <w:footerReference w:type="first" r:id="rId32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158" w:rsidRDefault="00361158">
      <w:r>
        <w:separator/>
      </w:r>
    </w:p>
  </w:endnote>
  <w:endnote w:type="continuationSeparator" w:id="0">
    <w:p w:rsidR="00361158" w:rsidRDefault="0036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Default="00AF50F3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B120073" wp14:editId="4CA7FB64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0F3" w:rsidRDefault="00AF50F3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3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3"/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 REF docnum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080523-1059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AF50F3" w:rsidRDefault="00AF50F3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4" w:name="docnum"/>
                    <w:r>
                      <w:rPr>
                        <w:noProof/>
                      </w:rPr>
                      <w:t>080523-1059</w:t>
                    </w:r>
                    <w:bookmarkEnd w:id="4"/>
                    <w:r>
                      <w:fldChar w:fldCharType="end"/>
                    </w:r>
                    <w:r>
                      <w:fldChar w:fldCharType="begin"/>
                    </w:r>
                    <w:r>
                      <w:instrText xml:space="preserve"> REF docnum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080523-1059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Pr="009823F3" w:rsidRDefault="00AF50F3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0F3" w:rsidRDefault="00AF50F3" w:rsidP="00C8483A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REF docnum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080523-1059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AF50F3" w:rsidRDefault="00AF50F3" w:rsidP="00C8483A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REF docnum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080523-1059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DD3B53">
      <w:rPr>
        <w:rStyle w:val="PageNumber"/>
        <w:noProof/>
        <w:lang w:val="en-US"/>
      </w:rPr>
      <w:t>5</w:t>
    </w:r>
    <w:r w:rsidRPr="001A2BA7">
      <w:rPr>
        <w:rStyle w:val="PageNumber"/>
      </w:rPr>
      <w:fldChar w:fldCharType="end"/>
    </w:r>
  </w:p>
  <w:p w:rsidR="00AF50F3" w:rsidRPr="00DA22A9" w:rsidRDefault="00AF50F3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Pr="00CA5727" w:rsidRDefault="00AF50F3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158" w:rsidRDefault="00361158">
      <w:r>
        <w:separator/>
      </w:r>
    </w:p>
  </w:footnote>
  <w:footnote w:type="continuationSeparator" w:id="0">
    <w:p w:rsidR="00361158" w:rsidRDefault="00361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Default="00AF50F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64E6E5F3" wp14:editId="0910863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4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9F93415" wp14:editId="484FF680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EB0636B" wp14:editId="0FE2CE53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F3" w:rsidRPr="003B7E54" w:rsidRDefault="00AF50F3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r>
      <w:rPr>
        <w:lang w:val="fr-FR"/>
      </w:rPr>
      <w:t>Draft</w:t>
    </w:r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812D7E"/>
    <w:multiLevelType w:val="hybridMultilevel"/>
    <w:tmpl w:val="D6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6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8E4"/>
    <w:multiLevelType w:val="hybridMultilevel"/>
    <w:tmpl w:val="E67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6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1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2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1"/>
  </w:num>
  <w:num w:numId="9">
    <w:abstractNumId w:val="12"/>
  </w:num>
  <w:num w:numId="10">
    <w:abstractNumId w:val="33"/>
  </w:num>
  <w:num w:numId="11">
    <w:abstractNumId w:val="23"/>
  </w:num>
  <w:num w:numId="12">
    <w:abstractNumId w:val="22"/>
  </w:num>
  <w:num w:numId="13">
    <w:abstractNumId w:val="5"/>
  </w:num>
  <w:num w:numId="14">
    <w:abstractNumId w:val="26"/>
  </w:num>
  <w:num w:numId="15">
    <w:abstractNumId w:val="27"/>
  </w:num>
  <w:num w:numId="16">
    <w:abstractNumId w:val="18"/>
  </w:num>
  <w:num w:numId="17">
    <w:abstractNumId w:val="29"/>
  </w:num>
  <w:num w:numId="18">
    <w:abstractNumId w:val="16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8"/>
  </w:num>
  <w:num w:numId="30">
    <w:abstractNumId w:val="32"/>
  </w:num>
  <w:num w:numId="31">
    <w:abstractNumId w:val="28"/>
  </w:num>
  <w:num w:numId="32">
    <w:abstractNumId w:val="1"/>
  </w:num>
  <w:num w:numId="33">
    <w:abstractNumId w:val="24"/>
  </w:num>
  <w:num w:numId="3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4C4C"/>
    <w:rsid w:val="00056D2C"/>
    <w:rsid w:val="00057450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512D"/>
    <w:rsid w:val="000A1B7D"/>
    <w:rsid w:val="000A2BA6"/>
    <w:rsid w:val="000A53F6"/>
    <w:rsid w:val="000B11E4"/>
    <w:rsid w:val="000B2896"/>
    <w:rsid w:val="000C1B18"/>
    <w:rsid w:val="000C56F1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30C6"/>
    <w:rsid w:val="00133DFE"/>
    <w:rsid w:val="001343D6"/>
    <w:rsid w:val="001417FA"/>
    <w:rsid w:val="00145075"/>
    <w:rsid w:val="001506C8"/>
    <w:rsid w:val="00151CD8"/>
    <w:rsid w:val="00152060"/>
    <w:rsid w:val="00152682"/>
    <w:rsid w:val="00156367"/>
    <w:rsid w:val="00161566"/>
    <w:rsid w:val="001704A8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C736E"/>
    <w:rsid w:val="001D093A"/>
    <w:rsid w:val="001D73EA"/>
    <w:rsid w:val="001E1004"/>
    <w:rsid w:val="001E40BD"/>
    <w:rsid w:val="001E7A38"/>
    <w:rsid w:val="001F0493"/>
    <w:rsid w:val="001F45BC"/>
    <w:rsid w:val="001F5886"/>
    <w:rsid w:val="001F5CCE"/>
    <w:rsid w:val="00200A44"/>
    <w:rsid w:val="00200C7A"/>
    <w:rsid w:val="002021D1"/>
    <w:rsid w:val="00202690"/>
    <w:rsid w:val="00207EAB"/>
    <w:rsid w:val="00210C75"/>
    <w:rsid w:val="00210CAE"/>
    <w:rsid w:val="00211DCC"/>
    <w:rsid w:val="002166DC"/>
    <w:rsid w:val="00217057"/>
    <w:rsid w:val="00217CC3"/>
    <w:rsid w:val="00221FE2"/>
    <w:rsid w:val="002220C3"/>
    <w:rsid w:val="0023027C"/>
    <w:rsid w:val="002328A5"/>
    <w:rsid w:val="002338A7"/>
    <w:rsid w:val="0023610E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1EF"/>
    <w:rsid w:val="002F1855"/>
    <w:rsid w:val="002F2488"/>
    <w:rsid w:val="003051D0"/>
    <w:rsid w:val="00313B31"/>
    <w:rsid w:val="00314915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53D95"/>
    <w:rsid w:val="00354BB6"/>
    <w:rsid w:val="00357142"/>
    <w:rsid w:val="00360CA9"/>
    <w:rsid w:val="003610E8"/>
    <w:rsid w:val="0036115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05FB"/>
    <w:rsid w:val="003B55A7"/>
    <w:rsid w:val="003B691F"/>
    <w:rsid w:val="003B6F44"/>
    <w:rsid w:val="003B7E54"/>
    <w:rsid w:val="003C1D84"/>
    <w:rsid w:val="003C4F9B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0200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D0E3B"/>
    <w:rsid w:val="004D758B"/>
    <w:rsid w:val="004F571F"/>
    <w:rsid w:val="00501F39"/>
    <w:rsid w:val="00505452"/>
    <w:rsid w:val="005075EE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5F6E"/>
    <w:rsid w:val="00597EE0"/>
    <w:rsid w:val="005A16BA"/>
    <w:rsid w:val="005A400C"/>
    <w:rsid w:val="005A5F9E"/>
    <w:rsid w:val="005B6E7A"/>
    <w:rsid w:val="005C0132"/>
    <w:rsid w:val="005C55B3"/>
    <w:rsid w:val="005C5D2B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E785B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538E"/>
    <w:rsid w:val="006665F1"/>
    <w:rsid w:val="006700E2"/>
    <w:rsid w:val="0067198E"/>
    <w:rsid w:val="006719D6"/>
    <w:rsid w:val="00671AFE"/>
    <w:rsid w:val="00672721"/>
    <w:rsid w:val="00674BE7"/>
    <w:rsid w:val="0067608E"/>
    <w:rsid w:val="00687E5F"/>
    <w:rsid w:val="00693BA8"/>
    <w:rsid w:val="00694433"/>
    <w:rsid w:val="00694F39"/>
    <w:rsid w:val="00696134"/>
    <w:rsid w:val="006A0E8B"/>
    <w:rsid w:val="006A52DC"/>
    <w:rsid w:val="006B038A"/>
    <w:rsid w:val="006B23B7"/>
    <w:rsid w:val="006B628E"/>
    <w:rsid w:val="006B71A2"/>
    <w:rsid w:val="006C0B14"/>
    <w:rsid w:val="006D4ECC"/>
    <w:rsid w:val="006D632B"/>
    <w:rsid w:val="006E21D0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6AA0"/>
    <w:rsid w:val="007474EB"/>
    <w:rsid w:val="00755644"/>
    <w:rsid w:val="00755C64"/>
    <w:rsid w:val="00762CCD"/>
    <w:rsid w:val="00770A15"/>
    <w:rsid w:val="00773BAA"/>
    <w:rsid w:val="0077434D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5F8A"/>
    <w:rsid w:val="007A7905"/>
    <w:rsid w:val="007B3F17"/>
    <w:rsid w:val="007B485B"/>
    <w:rsid w:val="007B569C"/>
    <w:rsid w:val="007B59AA"/>
    <w:rsid w:val="007B7F1F"/>
    <w:rsid w:val="007C3D6B"/>
    <w:rsid w:val="007D2C82"/>
    <w:rsid w:val="007D353F"/>
    <w:rsid w:val="007D4F04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6FAF"/>
    <w:rsid w:val="0081037E"/>
    <w:rsid w:val="00811EEC"/>
    <w:rsid w:val="00814B91"/>
    <w:rsid w:val="008151DB"/>
    <w:rsid w:val="00820E96"/>
    <w:rsid w:val="00824877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256A"/>
    <w:rsid w:val="00843A41"/>
    <w:rsid w:val="00847DA9"/>
    <w:rsid w:val="00850100"/>
    <w:rsid w:val="00855A74"/>
    <w:rsid w:val="00856306"/>
    <w:rsid w:val="00856AF5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D0D0D"/>
    <w:rsid w:val="009D7BC5"/>
    <w:rsid w:val="009E03CA"/>
    <w:rsid w:val="009E0A1D"/>
    <w:rsid w:val="009E0B46"/>
    <w:rsid w:val="009E1273"/>
    <w:rsid w:val="009E1B7E"/>
    <w:rsid w:val="009E5233"/>
    <w:rsid w:val="009F008F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1A20"/>
    <w:rsid w:val="00A921B9"/>
    <w:rsid w:val="00AA0103"/>
    <w:rsid w:val="00AA1DFA"/>
    <w:rsid w:val="00AA376E"/>
    <w:rsid w:val="00AA47AD"/>
    <w:rsid w:val="00AA6423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5CF9"/>
    <w:rsid w:val="00AE79FD"/>
    <w:rsid w:val="00AF50BB"/>
    <w:rsid w:val="00AF50F3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623B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55D0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D0AF8"/>
    <w:rsid w:val="00BD1D23"/>
    <w:rsid w:val="00BE2964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1A74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608F"/>
    <w:rsid w:val="00D2099A"/>
    <w:rsid w:val="00D2249A"/>
    <w:rsid w:val="00D254F3"/>
    <w:rsid w:val="00D25E46"/>
    <w:rsid w:val="00D26303"/>
    <w:rsid w:val="00D345BB"/>
    <w:rsid w:val="00D40ABC"/>
    <w:rsid w:val="00D5336F"/>
    <w:rsid w:val="00D5371B"/>
    <w:rsid w:val="00D6322D"/>
    <w:rsid w:val="00D7056E"/>
    <w:rsid w:val="00D73ACD"/>
    <w:rsid w:val="00D74BBF"/>
    <w:rsid w:val="00D75C10"/>
    <w:rsid w:val="00D76019"/>
    <w:rsid w:val="00D76882"/>
    <w:rsid w:val="00D76B56"/>
    <w:rsid w:val="00D77BEE"/>
    <w:rsid w:val="00D80FA7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D3B53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3E19"/>
    <w:rsid w:val="00E64087"/>
    <w:rsid w:val="00E65DFE"/>
    <w:rsid w:val="00E66393"/>
    <w:rsid w:val="00E71CB0"/>
    <w:rsid w:val="00E76032"/>
    <w:rsid w:val="00E762A4"/>
    <w:rsid w:val="00E81F8F"/>
    <w:rsid w:val="00E87380"/>
    <w:rsid w:val="00E90378"/>
    <w:rsid w:val="00E9398D"/>
    <w:rsid w:val="00E9651A"/>
    <w:rsid w:val="00E96B8F"/>
    <w:rsid w:val="00E97E3D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2F2A"/>
    <w:rsid w:val="00EF34E1"/>
    <w:rsid w:val="00EF6DE9"/>
    <w:rsid w:val="00F0347F"/>
    <w:rsid w:val="00F15EA5"/>
    <w:rsid w:val="00F16284"/>
    <w:rsid w:val="00F20DC3"/>
    <w:rsid w:val="00F22D30"/>
    <w:rsid w:val="00F2470A"/>
    <w:rsid w:val="00F303AD"/>
    <w:rsid w:val="00F32EE1"/>
    <w:rsid w:val="00F36AF3"/>
    <w:rsid w:val="00F36D53"/>
    <w:rsid w:val="00F43B95"/>
    <w:rsid w:val="00F4746E"/>
    <w:rsid w:val="00F5471B"/>
    <w:rsid w:val="00F569BC"/>
    <w:rsid w:val="00F5731E"/>
    <w:rsid w:val="00F6068F"/>
    <w:rsid w:val="00F62A7E"/>
    <w:rsid w:val="00F736F1"/>
    <w:rsid w:val="00F76E51"/>
    <w:rsid w:val="00F80C0A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D3951"/>
    <w:rsid w:val="00FE1E57"/>
    <w:rsid w:val="00FE2786"/>
    <w:rsid w:val="00FE3402"/>
    <w:rsid w:val="00FE452C"/>
    <w:rsid w:val="00FE4B64"/>
    <w:rsid w:val="00FE4DE0"/>
    <w:rsid w:val="00FE51D8"/>
    <w:rsid w:val="00FE628E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ecs.eu-de.otc.t-systems.com/v1/$PROJECT_ID/cloudservers/action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cid:image007.png@01D1600A.30691EB0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ms.eu-de.otc.t-systems.com/v2/images" TargetMode="External"/><Relationship Id="rId20" Type="http://schemas.openxmlformats.org/officeDocument/2006/relationships/hyperlink" Target="https://vpc.eu-de.otc.t-systems.com/v1/$PROJECT_ID/subnets" TargetMode="External"/><Relationship Id="rId29" Type="http://schemas.openxmlformats.org/officeDocument/2006/relationships/image" Target="cid:image009.png@01D1600A.30691EB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iam.eu-de.otc.t-systems.com/v3/auth/tokens" TargetMode="External"/><Relationship Id="rId23" Type="http://schemas.openxmlformats.org/officeDocument/2006/relationships/hyperlink" Target="https://ecs.eu-de.otc.t-systems.com/v1/$PROJECT_ID/cloudservers/flavors" TargetMode="External"/><Relationship Id="rId28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hyperlink" Target="https://vpc.eu-de.otc.t-systems.com/v1/$PROJECT_ID/vpcs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hyperlink" Target="https://vpc.eu-de.otc.t-systems.com/v1/$PROJECT_ID/security-groups" TargetMode="External"/><Relationship Id="rId27" Type="http://schemas.openxmlformats.org/officeDocument/2006/relationships/image" Target="cid:image008.png@01D1600A.30691EB0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99800F-24C8-45E6-AF23-B255C2FF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14</Pages>
  <Words>2278</Words>
  <Characters>12985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15233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keywords/>
  <cp:lastModifiedBy>Nagy, Zsolt</cp:lastModifiedBy>
  <cp:revision>111</cp:revision>
  <cp:lastPrinted>2008-12-12T07:48:00Z</cp:lastPrinted>
  <dcterms:created xsi:type="dcterms:W3CDTF">2016-01-25T13:47:00Z</dcterms:created>
  <dcterms:modified xsi:type="dcterms:W3CDTF">2016-03-01T16:03:00Z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