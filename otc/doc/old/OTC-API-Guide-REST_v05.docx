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4615723"/>
      <w:bookmarkStart w:id="1" w:name="_Toc443281214"/>
      <w:bookmarkStart w:id="2" w:name="_Toc443851593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901F1F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4615723" w:history="1">
            <w:r w:rsidR="00901F1F" w:rsidRPr="00495521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4" w:history="1">
            <w:r w:rsidR="00901F1F" w:rsidRPr="00495521">
              <w:rPr>
                <w:rStyle w:val="Hyperlink"/>
                <w:noProof/>
              </w:rPr>
              <w:t>Metadata of Document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_Toc444615724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3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5" w:history="1">
            <w:r w:rsidR="00901F1F" w:rsidRPr="00495521">
              <w:rPr>
                <w:rStyle w:val="Hyperlink"/>
                <w:noProof/>
              </w:rPr>
              <w:t>Joint Underwriting (optional)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_Toc444615725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3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6" w:history="1">
            <w:r w:rsidR="00901F1F" w:rsidRPr="00495521">
              <w:rPr>
                <w:rStyle w:val="Hyperlink"/>
                <w:noProof/>
              </w:rPr>
              <w:t>Proof of Releases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_Toc444615726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4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7" w:history="1">
            <w:r w:rsidR="00901F1F" w:rsidRPr="00495521">
              <w:rPr>
                <w:rStyle w:val="Hyperlink"/>
                <w:noProof/>
              </w:rPr>
              <w:t>Valid Documents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_Toc444615727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4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8" w:history="1">
            <w:r w:rsidR="00901F1F" w:rsidRPr="00495521">
              <w:rPr>
                <w:rStyle w:val="Hyperlink"/>
                <w:noProof/>
              </w:rPr>
              <w:t>Change History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_Toc444615728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4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29" w:history="1">
            <w:r w:rsidR="00901F1F" w:rsidRPr="00495521">
              <w:rPr>
                <w:rStyle w:val="Hyperlink"/>
                <w:noProof/>
              </w:rPr>
              <w:t>Short Description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_Toc444615729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4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0" w:history="1">
            <w:r w:rsidR="00901F1F" w:rsidRPr="00495521">
              <w:rPr>
                <w:rStyle w:val="Hyperlink"/>
                <w:noProof/>
                <w:lang w:val="en-GB"/>
              </w:rPr>
              <w:t>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Introduction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_Toc444615730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5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1" w:history="1">
            <w:r w:rsidR="00901F1F" w:rsidRPr="00495521">
              <w:rPr>
                <w:rStyle w:val="Hyperlink"/>
                <w:noProof/>
                <w:lang w:val="en-GB"/>
              </w:rPr>
              <w:t>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Preconditions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_Toc444615731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5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2" w:history="1">
            <w:r w:rsidR="00901F1F" w:rsidRPr="00495521">
              <w:rPr>
                <w:rStyle w:val="Hyperlink"/>
                <w:noProof/>
                <w:lang w:val="en-GB"/>
              </w:rPr>
              <w:t>2.1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Access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_Toc444615732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5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3" w:history="1">
            <w:r w:rsidR="00901F1F" w:rsidRPr="00495521">
              <w:rPr>
                <w:rStyle w:val="Hyperlink"/>
                <w:noProof/>
                <w:lang w:val="en-GB"/>
              </w:rPr>
              <w:t>2.2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Packages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5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4" w:history="1">
            <w:r w:rsidR="00901F1F" w:rsidRPr="00495521">
              <w:rPr>
                <w:rStyle w:val="Hyperlink"/>
                <w:noProof/>
                <w:lang w:val="en-GB"/>
              </w:rPr>
              <w:t>3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Service Overview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_Toc444615734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5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5" w:history="1">
            <w:r w:rsidR="00901F1F" w:rsidRPr="00495521">
              <w:rPr>
                <w:rStyle w:val="Hyperlink"/>
                <w:noProof/>
                <w:lang w:val="en-GB"/>
              </w:rPr>
              <w:t>4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OTC CLI Interface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_Toc444615735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6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6" w:history="1">
            <w:r w:rsidR="00901F1F" w:rsidRPr="00495521">
              <w:rPr>
                <w:rStyle w:val="Hyperlink"/>
                <w:noProof/>
                <w:lang w:val="en-GB"/>
              </w:rPr>
              <w:t>5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OTC CLI Functionality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_Toc444615736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6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7" w:history="1">
            <w:r w:rsidR="00901F1F" w:rsidRPr="00495521">
              <w:rPr>
                <w:rStyle w:val="Hyperlink"/>
                <w:noProof/>
                <w:lang w:val="en-GB"/>
              </w:rPr>
              <w:t>5.1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Configuration functions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_Toc444615737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6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8" w:history="1">
            <w:r w:rsidR="00901F1F" w:rsidRPr="00495521">
              <w:rPr>
                <w:rStyle w:val="Hyperlink"/>
                <w:noProof/>
                <w:lang w:val="en-GB"/>
              </w:rPr>
              <w:t>5.1.1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User configuration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_Toc444615738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6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39" w:history="1">
            <w:r w:rsidR="00901F1F" w:rsidRPr="00495521">
              <w:rPr>
                <w:rStyle w:val="Hyperlink"/>
                <w:noProof/>
                <w:lang w:val="en-GB"/>
              </w:rPr>
              <w:t>5.1.2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 xml:space="preserve">Proxy </w:t>
            </w:r>
            <w:r w:rsidR="00901F1F" w:rsidRPr="00495521">
              <w:rPr>
                <w:rStyle w:val="Hyperlink"/>
                <w:noProof/>
                <w:lang w:val="en-US"/>
              </w:rPr>
              <w:t>Configuration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_Toc444615739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6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0" w:history="1">
            <w:r w:rsidR="00901F1F" w:rsidRPr="00495521">
              <w:rPr>
                <w:rStyle w:val="Hyperlink"/>
                <w:noProof/>
                <w:lang w:val="en-GB"/>
              </w:rPr>
              <w:t>5.2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IAM Features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_Toc444615740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7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1" w:history="1">
            <w:r w:rsidR="00901F1F" w:rsidRPr="00495521">
              <w:rPr>
                <w:rStyle w:val="Hyperlink"/>
                <w:noProof/>
                <w:lang w:val="en-GB"/>
              </w:rPr>
              <w:t>5.2.1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_Toc444615741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7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2" w:history="1">
            <w:r w:rsidR="00901F1F" w:rsidRPr="00495521">
              <w:rPr>
                <w:rStyle w:val="Hyperlink"/>
                <w:noProof/>
                <w:lang w:val="en-GB"/>
              </w:rPr>
              <w:t>5.3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ECS features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_Toc444615742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8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3" w:history="1">
            <w:r w:rsidR="00901F1F" w:rsidRPr="00495521">
              <w:rPr>
                <w:rStyle w:val="Hyperlink"/>
                <w:noProof/>
                <w:lang w:val="en-GB"/>
              </w:rPr>
              <w:t>5.3.1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ECS instances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8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4" w:history="1">
            <w:r w:rsidR="00901F1F" w:rsidRPr="00495521">
              <w:rPr>
                <w:rStyle w:val="Hyperlink"/>
                <w:noProof/>
                <w:lang w:val="en-GB"/>
              </w:rPr>
              <w:t>5.3.2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ECS instances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_Toc444615744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8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5" w:history="1">
            <w:r w:rsidR="00901F1F" w:rsidRPr="00495521">
              <w:rPr>
                <w:rStyle w:val="Hyperlink"/>
                <w:noProof/>
                <w:lang w:val="en-GB"/>
              </w:rPr>
              <w:t>5.3.3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cloud images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_Toc444615745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9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6" w:history="1">
            <w:r w:rsidR="00901F1F" w:rsidRPr="00495521">
              <w:rPr>
                <w:rStyle w:val="Hyperlink"/>
                <w:noProof/>
                <w:lang w:val="en-GB"/>
              </w:rPr>
              <w:t>5.3.4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Start-Stop-Restart instances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_Toc444615746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9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7" w:history="1">
            <w:r w:rsidR="00901F1F" w:rsidRPr="00495521">
              <w:rPr>
                <w:rStyle w:val="Hyperlink"/>
                <w:noProof/>
                <w:lang w:val="en-GB"/>
              </w:rPr>
              <w:t>5.4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S3 Features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_Toc444615747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10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8" w:history="1">
            <w:r w:rsidR="00901F1F" w:rsidRPr="00495521">
              <w:rPr>
                <w:rStyle w:val="Hyperlink"/>
                <w:noProof/>
                <w:lang w:val="en-GB"/>
              </w:rPr>
              <w:t>5.4.1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Bucket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_Toc444615748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10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49" w:history="1">
            <w:r w:rsidR="00901F1F" w:rsidRPr="00495521">
              <w:rPr>
                <w:rStyle w:val="Hyperlink"/>
                <w:noProof/>
                <w:lang w:val="en-GB"/>
              </w:rPr>
              <w:t>5.4.2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Bucket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_Toc444615749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10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0" w:history="1">
            <w:r w:rsidR="00901F1F" w:rsidRPr="00495521">
              <w:rPr>
                <w:rStyle w:val="Hyperlink"/>
                <w:noProof/>
                <w:lang w:val="en-GB"/>
              </w:rPr>
              <w:t>5.4.3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files in Specific Bucket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_Toc444615750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10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1" w:history="1">
            <w:r w:rsidR="00901F1F" w:rsidRPr="00495521">
              <w:rPr>
                <w:rStyle w:val="Hyperlink"/>
                <w:noProof/>
                <w:lang w:val="en-GB"/>
              </w:rPr>
              <w:t>5.4.4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Get File Content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_Toc444615751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2" w:history="1">
            <w:r w:rsidR="00901F1F" w:rsidRPr="00495521">
              <w:rPr>
                <w:rStyle w:val="Hyperlink"/>
                <w:noProof/>
                <w:lang w:val="en-GB"/>
              </w:rPr>
              <w:t>5.4.5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Upload Content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_Toc444615752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3" w:history="1">
            <w:r w:rsidR="00901F1F" w:rsidRPr="00495521">
              <w:rPr>
                <w:rStyle w:val="Hyperlink"/>
                <w:noProof/>
                <w:lang w:val="en-GB"/>
              </w:rPr>
              <w:t>5.5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VPC features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4" w:history="1">
            <w:r w:rsidR="00901F1F" w:rsidRPr="00495521">
              <w:rPr>
                <w:rStyle w:val="Hyperlink"/>
                <w:noProof/>
                <w:lang w:val="en-GB"/>
              </w:rPr>
              <w:t>5.5.1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Virtual Private Clouds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_Toc444615754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5" w:history="1">
            <w:r w:rsidR="00901F1F" w:rsidRPr="00495521">
              <w:rPr>
                <w:rStyle w:val="Hyperlink"/>
                <w:noProof/>
                <w:lang w:val="en-GB"/>
              </w:rPr>
              <w:t>5.5.2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New Virtual Private Clouds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_Toc444615755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11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6" w:history="1">
            <w:r w:rsidR="00901F1F" w:rsidRPr="00495521">
              <w:rPr>
                <w:rStyle w:val="Hyperlink"/>
                <w:noProof/>
                <w:lang w:val="en-GB"/>
              </w:rPr>
              <w:t>5.5.3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Subnets of VPC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_Toc444615756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12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7" w:history="1">
            <w:r w:rsidR="00901F1F" w:rsidRPr="00495521">
              <w:rPr>
                <w:rStyle w:val="Hyperlink"/>
                <w:noProof/>
                <w:lang w:val="en-GB"/>
              </w:rPr>
              <w:t>5.5.4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Subnet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_Toc444615757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12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8" w:history="1">
            <w:r w:rsidR="00901F1F" w:rsidRPr="00495521">
              <w:rPr>
                <w:rStyle w:val="Hyperlink"/>
                <w:noProof/>
                <w:lang w:val="en-GB"/>
              </w:rPr>
              <w:t>5.5.5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Security Groups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_Toc444615758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12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59" w:history="1">
            <w:r w:rsidR="00901F1F" w:rsidRPr="00495521">
              <w:rPr>
                <w:rStyle w:val="Hyperlink"/>
                <w:noProof/>
                <w:lang w:val="en-GB"/>
              </w:rPr>
              <w:t>5.5.6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Security Group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_Toc444615759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12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0" w:history="1">
            <w:r w:rsidR="00901F1F" w:rsidRPr="00495521">
              <w:rPr>
                <w:rStyle w:val="Hyperlink"/>
                <w:noProof/>
                <w:lang w:val="en-GB"/>
              </w:rPr>
              <w:t>5.5.7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Create Security Group Rule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_Toc444615760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13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1" w:history="1">
            <w:r w:rsidR="00901F1F" w:rsidRPr="00495521">
              <w:rPr>
                <w:rStyle w:val="Hyperlink"/>
                <w:noProof/>
                <w:lang w:val="en-GB"/>
              </w:rPr>
              <w:t>5.5.8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List flavors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_Toc444615761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13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2" w:history="1">
            <w:r w:rsidR="00901F1F" w:rsidRPr="00495521">
              <w:rPr>
                <w:rStyle w:val="Hyperlink"/>
                <w:noProof/>
                <w:lang w:val="en-GB"/>
              </w:rPr>
              <w:t>6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Obtaining a Project ID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_Toc444615762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13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901F1F" w:rsidRDefault="00F46177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4615763" w:history="1">
            <w:r w:rsidR="00901F1F" w:rsidRPr="00495521">
              <w:rPr>
                <w:rStyle w:val="Hyperlink"/>
                <w:noProof/>
                <w:lang w:val="en-GB"/>
              </w:rPr>
              <w:t>7</w:t>
            </w:r>
            <w:r w:rsidR="00901F1F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01F1F" w:rsidRPr="00495521">
              <w:rPr>
                <w:rStyle w:val="Hyperlink"/>
                <w:noProof/>
                <w:lang w:val="en-GB"/>
              </w:rPr>
              <w:t>AK and SK Generation</w:t>
            </w:r>
            <w:r w:rsidR="00901F1F">
              <w:rPr>
                <w:noProof/>
                <w:webHidden/>
              </w:rPr>
              <w:tab/>
            </w:r>
            <w:r w:rsidR="00901F1F">
              <w:rPr>
                <w:noProof/>
                <w:webHidden/>
              </w:rPr>
              <w:fldChar w:fldCharType="begin"/>
            </w:r>
            <w:r w:rsidR="00901F1F">
              <w:rPr>
                <w:noProof/>
                <w:webHidden/>
              </w:rPr>
              <w:instrText xml:space="preserve"> PAGEREF _Toc444615763 \h </w:instrText>
            </w:r>
            <w:r w:rsidR="00901F1F">
              <w:rPr>
                <w:noProof/>
                <w:webHidden/>
              </w:rPr>
            </w:r>
            <w:r w:rsidR="00901F1F">
              <w:rPr>
                <w:noProof/>
                <w:webHidden/>
              </w:rPr>
              <w:fldChar w:fldCharType="separate"/>
            </w:r>
            <w:r w:rsidR="00901F1F">
              <w:rPr>
                <w:noProof/>
                <w:webHidden/>
              </w:rPr>
              <w:t>14</w:t>
            </w:r>
            <w:r w:rsidR="00901F1F"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5" w:name="_Toc411789181"/>
      <w:bookmarkStart w:id="6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F46177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7" w:name="_Toc443281216"/>
      <w:bookmarkStart w:id="8" w:name="_Toc444615724"/>
      <w:r w:rsidRPr="00CF1A74">
        <w:t>Metadata of Document</w:t>
      </w:r>
      <w:bookmarkEnd w:id="7"/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F46177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F46177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9" w:name="_Toc443281217"/>
      <w:bookmarkStart w:id="10" w:name="_Toc444615725"/>
      <w:r w:rsidRPr="00CF1A74">
        <w:t>Joint Underwriting (optional)</w:t>
      </w:r>
      <w:bookmarkEnd w:id="9"/>
      <w:bookmarkEnd w:id="10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1" w:name="_Toc443281218"/>
      <w:bookmarkStart w:id="12" w:name="_Toc444615726"/>
      <w:r w:rsidRPr="00CF1A74">
        <w:t>Proof of Releases</w:t>
      </w:r>
      <w:bookmarkEnd w:id="11"/>
      <w:bookmarkEnd w:id="12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3" w:name="_Toc443281219"/>
      <w:bookmarkStart w:id="14" w:name="_Toc444615727"/>
      <w:r w:rsidRPr="00CF1A74">
        <w:t>Valid Documents</w:t>
      </w:r>
      <w:bookmarkEnd w:id="13"/>
      <w:bookmarkEnd w:id="14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5" w:name="_Toc196218881"/>
      <w:r w:rsidRPr="00CF1A74">
        <w:br/>
      </w:r>
      <w:bookmarkStart w:id="16" w:name="_Toc196218880"/>
      <w:bookmarkStart w:id="17" w:name="_Toc443281220"/>
      <w:bookmarkStart w:id="18" w:name="_Toc444615728"/>
      <w:bookmarkEnd w:id="15"/>
      <w:r w:rsidRPr="00CF1A74">
        <w:t>Change History</w:t>
      </w:r>
      <w:bookmarkEnd w:id="16"/>
      <w:bookmarkEnd w:id="17"/>
      <w:bookmarkEnd w:id="1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9" w:name="_Toc443281221"/>
      <w:bookmarkStart w:id="20" w:name="_Toc444615729"/>
      <w:r w:rsidRPr="00CF1A74">
        <w:t>Short Description</w:t>
      </w:r>
      <w:bookmarkEnd w:id="19"/>
      <w:bookmarkEnd w:id="20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1" w:name="_Toc443281222"/>
      <w:bookmarkStart w:id="22" w:name="_Toc444615730"/>
      <w:bookmarkEnd w:id="5"/>
      <w:r w:rsidRPr="00CF1A74">
        <w:rPr>
          <w:lang w:val="en-GB"/>
        </w:rPr>
        <w:lastRenderedPageBreak/>
        <w:t>Introduction</w:t>
      </w:r>
      <w:bookmarkEnd w:id="21"/>
      <w:bookmarkEnd w:id="22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3" w:name="_Toc443281223"/>
      <w:bookmarkStart w:id="24" w:name="_Toc444615731"/>
      <w:r w:rsidRPr="00CF1A74">
        <w:rPr>
          <w:lang w:val="en-GB"/>
        </w:rPr>
        <w:t>Preconditions</w:t>
      </w:r>
      <w:bookmarkEnd w:id="23"/>
      <w:bookmarkEnd w:id="24"/>
    </w:p>
    <w:p w:rsidR="00E9398D" w:rsidRPr="00CF1A74" w:rsidRDefault="00E9398D" w:rsidP="00E9398D">
      <w:pPr>
        <w:pStyle w:val="Heading2"/>
        <w:rPr>
          <w:lang w:val="en-GB"/>
        </w:rPr>
      </w:pPr>
      <w:bookmarkStart w:id="25" w:name="_Toc443281224"/>
      <w:bookmarkStart w:id="26" w:name="_Toc444615732"/>
      <w:r w:rsidRPr="00CF1A74">
        <w:rPr>
          <w:lang w:val="en-GB"/>
        </w:rPr>
        <w:t>Access</w:t>
      </w:r>
      <w:bookmarkEnd w:id="25"/>
      <w:bookmarkEnd w:id="26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7" w:name="_Toc444615733"/>
      <w:r>
        <w:rPr>
          <w:lang w:val="en-GB"/>
        </w:rPr>
        <w:t>Packages</w:t>
      </w:r>
      <w:bookmarkEnd w:id="27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8" w:name="_Toc443281225"/>
      <w:bookmarkStart w:id="29" w:name="_Toc444615734"/>
      <w:bookmarkStart w:id="30" w:name="_Toc411789182"/>
      <w:r w:rsidRPr="00CF1A74">
        <w:rPr>
          <w:lang w:val="en-GB"/>
        </w:rPr>
        <w:t>Service Overview</w:t>
      </w:r>
      <w:bookmarkEnd w:id="28"/>
      <w:bookmarkEnd w:id="29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1" w:name="_Toc443281226"/>
      <w:bookmarkStart w:id="32" w:name="_Toc444615735"/>
      <w:r w:rsidRPr="00CF1A74">
        <w:rPr>
          <w:lang w:val="en-GB"/>
        </w:rPr>
        <w:t>OTC CLI Interface</w:t>
      </w:r>
      <w:bookmarkEnd w:id="31"/>
      <w:bookmarkEnd w:id="32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3" w:name="_Toc443281227"/>
      <w:bookmarkStart w:id="34" w:name="_Toc444615736"/>
      <w:r w:rsidRPr="00CF1A74">
        <w:rPr>
          <w:lang w:val="en-GB"/>
        </w:rPr>
        <w:t>OTC CLI Functionality</w:t>
      </w:r>
      <w:bookmarkEnd w:id="33"/>
      <w:bookmarkEnd w:id="34"/>
    </w:p>
    <w:p w:rsidR="00CF1A74" w:rsidRDefault="00CF1A74" w:rsidP="007B3F17">
      <w:pPr>
        <w:pStyle w:val="Heading2"/>
        <w:rPr>
          <w:lang w:val="en-GB"/>
        </w:rPr>
      </w:pPr>
      <w:bookmarkStart w:id="35" w:name="_Toc444615737"/>
      <w:bookmarkStart w:id="36" w:name="_Toc443281228"/>
      <w:r w:rsidRPr="00CF1A74">
        <w:rPr>
          <w:lang w:val="en-GB"/>
        </w:rPr>
        <w:t>Configuration functions</w:t>
      </w:r>
      <w:bookmarkEnd w:id="35"/>
      <w:r w:rsidRPr="00CF1A74">
        <w:rPr>
          <w:lang w:val="en-GB"/>
        </w:rPr>
        <w:t xml:space="preserve"> </w:t>
      </w:r>
    </w:p>
    <w:p w:rsidR="00CF1A74" w:rsidRDefault="00CF1A74" w:rsidP="00CF1A74">
      <w:pPr>
        <w:pStyle w:val="Heading3"/>
        <w:rPr>
          <w:lang w:val="en-GB"/>
        </w:rPr>
      </w:pPr>
      <w:bookmarkStart w:id="37" w:name="_Toc444615738"/>
      <w:r>
        <w:rPr>
          <w:lang w:val="en-GB"/>
        </w:rPr>
        <w:t>User configuration</w:t>
      </w:r>
      <w:bookmarkEnd w:id="37"/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 xml:space="preserve">Enter </w:t>
      </w:r>
      <w:proofErr w:type="gramStart"/>
      <w:r w:rsidRPr="00B455D0">
        <w:rPr>
          <w:rFonts w:ascii="Consolas" w:hAnsi="Consolas" w:cs="Consolas"/>
          <w:sz w:val="22"/>
          <w:szCs w:val="22"/>
        </w:rPr>
        <w:t>a</w:t>
      </w:r>
      <w:proofErr w:type="gramEnd"/>
      <w:r w:rsidRPr="00B455D0">
        <w:rPr>
          <w:rFonts w:ascii="Consolas" w:hAnsi="Consolas" w:cs="Consolas"/>
          <w:sz w:val="22"/>
          <w:szCs w:val="22"/>
        </w:rPr>
        <w:t xml:space="preserve">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8" w:name="_Toc444615739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8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lastRenderedPageBreak/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736E">
        <w:rPr>
          <w:rFonts w:ascii="Consolas" w:hAnsi="Consolas" w:cs="Consolas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Pr="00DD3B53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3128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39" w:name="_Toc444615740"/>
      <w:r w:rsidRPr="00CF1A74">
        <w:rPr>
          <w:lang w:val="en-GB"/>
        </w:rPr>
        <w:t>IAM Features</w:t>
      </w:r>
      <w:bookmarkEnd w:id="36"/>
      <w:bookmarkEnd w:id="39"/>
    </w:p>
    <w:p w:rsidR="004A1064" w:rsidRPr="00CF1A74" w:rsidRDefault="004A1064" w:rsidP="004A1064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5" w:history="1">
        <w:r w:rsidRPr="00CF1A74">
          <w:rPr>
            <w:rStyle w:val="Hyperlink"/>
            <w:lang w:val="en-GB"/>
          </w:rPr>
          <w:t>https://iam.eu-de.otc.t-systems.com/v3/auth/tokens</w:t>
        </w:r>
      </w:hyperlink>
    </w:p>
    <w:p w:rsidR="007B3F17" w:rsidRPr="00CF1A74" w:rsidRDefault="007B3F17" w:rsidP="007B3F17">
      <w:pPr>
        <w:pStyle w:val="Heading3"/>
        <w:rPr>
          <w:lang w:val="en-GB"/>
        </w:rPr>
      </w:pPr>
      <w:bookmarkStart w:id="40" w:name="_Toc443281229"/>
      <w:bookmarkStart w:id="41" w:name="_Toc444615741"/>
      <w:r w:rsidRPr="00CF1A74">
        <w:rPr>
          <w:lang w:val="en-GB"/>
        </w:rPr>
        <w:t>Generate IAM Token Based on Username and Password</w:t>
      </w:r>
      <w:bookmarkEnd w:id="40"/>
      <w:bookmarkEnd w:id="41"/>
    </w:p>
    <w:p w:rsidR="004B19EE" w:rsidRPr="00CF1A74" w:rsidRDefault="004B19EE" w:rsidP="004B19EE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>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auth</w:t>
      </w:r>
      <w:proofErr w:type="spellEnd"/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identity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methods</w:t>
      </w:r>
      <w:proofErr w:type="gramEnd"/>
      <w:r w:rsidRPr="00CF1A74">
        <w:rPr>
          <w:lang w:val="en-GB"/>
        </w:rPr>
        <w:t>": [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],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password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gramStart"/>
      <w:r w:rsidRPr="00CF1A74">
        <w:rPr>
          <w:lang w:val="en-GB"/>
        </w:rPr>
        <w:t>user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"name": "'"$USERNAME"'",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"password": "'"$PASSWORD"'",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</w:t>
      </w:r>
      <w:proofErr w:type="gramStart"/>
      <w:r w:rsidRPr="00CF1A74">
        <w:rPr>
          <w:lang w:val="en-GB"/>
        </w:rPr>
        <w:t>domain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    "name": "'"$USERNAME"'"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scope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project</w:t>
      </w:r>
      <w:proofErr w:type="gramEnd"/>
      <w:r w:rsidRPr="00CF1A74">
        <w:rPr>
          <w:lang w:val="en-GB"/>
        </w:rPr>
        <w:t>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"'"$PROJECT_ID"'"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4B19EE" w:rsidRDefault="004B19EE" w:rsidP="004B19EE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2" w:name="_Toc443281230"/>
      <w:bookmarkStart w:id="43" w:name="_Toc444615742"/>
      <w:r w:rsidRPr="00CF1A74">
        <w:rPr>
          <w:lang w:val="en-GB"/>
        </w:rPr>
        <w:lastRenderedPageBreak/>
        <w:t>ECS features</w:t>
      </w:r>
      <w:bookmarkEnd w:id="42"/>
      <w:bookmarkEnd w:id="43"/>
    </w:p>
    <w:p w:rsidR="007B3F17" w:rsidRPr="00CF1A74" w:rsidRDefault="007B3F17" w:rsidP="007B3F17">
      <w:pPr>
        <w:pStyle w:val="Heading3"/>
        <w:rPr>
          <w:lang w:val="en-GB"/>
        </w:rPr>
      </w:pPr>
      <w:bookmarkStart w:id="44" w:name="_Toc443281231"/>
      <w:bookmarkStart w:id="45" w:name="_Toc444615743"/>
      <w:r w:rsidRPr="00CF1A74">
        <w:rPr>
          <w:lang w:val="en-GB"/>
        </w:rPr>
        <w:t>List ECS instances</w:t>
      </w:r>
      <w:bookmarkEnd w:id="44"/>
      <w:bookmarkEnd w:id="45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AF50F3">
      <w:pPr>
        <w:pStyle w:val="BodyText"/>
        <w:rPr>
          <w:b/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6" w:name="_Toc443281232"/>
      <w:bookmarkStart w:id="47" w:name="_Toc444615744"/>
      <w:r w:rsidRPr="00CF1A74">
        <w:rPr>
          <w:lang w:val="en-GB"/>
        </w:rPr>
        <w:t>Create ECS instances</w:t>
      </w:r>
      <w:bookmarkEnd w:id="46"/>
      <w:bookmarkEnd w:id="47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--security-group-name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23610E" w:rsidRDefault="0023610E" w:rsidP="00893253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computev1-1 --instance-name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Community-CentOS-7.0-x86_64-2015-0 --subnet-name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--security-group-name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23610E" w:rsidRPr="0023610E" w:rsidRDefault="0023610E" w:rsidP="0023610E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</w:p>
    <w:p w:rsidR="001A00A8" w:rsidRPr="00CF1A74" w:rsidRDefault="001A00A8" w:rsidP="00893253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>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"</w:t>
      </w:r>
      <w:proofErr w:type="gramStart"/>
      <w:r w:rsidRPr="00CF1A74">
        <w:rPr>
          <w:lang w:val="en-GB"/>
        </w:rPr>
        <w:t>server</w:t>
      </w:r>
      <w:proofErr w:type="gram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availability_zone</w:t>
      </w:r>
      <w:proofErr w:type="spellEnd"/>
      <w:r w:rsidRPr="00CF1A74">
        <w:rPr>
          <w:lang w:val="en-GB"/>
        </w:rPr>
        <w:t>": "eu-de-01",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"name": "'"$INSTANCE_NAME"'",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imageRef</w:t>
      </w:r>
      <w:proofErr w:type="spellEnd"/>
      <w:r w:rsidRPr="00CF1A74">
        <w:rPr>
          <w:lang w:val="en-GB"/>
        </w:rPr>
        <w:t>": "'"$IMAGE_ID"'",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root_volume</w:t>
      </w:r>
      <w:proofErr w:type="spellEnd"/>
      <w:r w:rsidRPr="00CF1A74">
        <w:rPr>
          <w:lang w:val="en-GB"/>
        </w:rPr>
        <w:t>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</w:t>
      </w:r>
      <w:proofErr w:type="spellStart"/>
      <w:proofErr w:type="gramStart"/>
      <w:r w:rsidRPr="00CF1A74">
        <w:rPr>
          <w:lang w:val="en-GB"/>
        </w:rPr>
        <w:t>volumetype</w:t>
      </w:r>
      <w:proofErr w:type="spellEnd"/>
      <w:proofErr w:type="gramEnd"/>
      <w:r w:rsidRPr="00CF1A74">
        <w:rPr>
          <w:lang w:val="en-GB"/>
        </w:rPr>
        <w:t>": "SATA"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flavorRef</w:t>
      </w:r>
      <w:proofErr w:type="spellEnd"/>
      <w:r w:rsidRPr="00CF1A74">
        <w:rPr>
          <w:lang w:val="en-GB"/>
        </w:rPr>
        <w:t>": "'"$INSTANCE_TYPE"'",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vpcid</w:t>
      </w:r>
      <w:proofErr w:type="spellEnd"/>
      <w:r w:rsidRPr="00CF1A74">
        <w:rPr>
          <w:lang w:val="en-GB"/>
        </w:rPr>
        <w:t>": "'"$VPCID"'",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security_groups</w:t>
      </w:r>
      <w:proofErr w:type="spell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"'"$SECUGROUP"'"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proofErr w:type="gramStart"/>
      <w:r w:rsidRPr="00CF1A74">
        <w:rPr>
          <w:lang w:val="en-GB"/>
        </w:rPr>
        <w:t>nics</w:t>
      </w:r>
      <w:proofErr w:type="spellEnd"/>
      <w:proofErr w:type="gramEnd"/>
      <w:r w:rsidRPr="00CF1A74">
        <w:rPr>
          <w:lang w:val="en-GB"/>
        </w:rPr>
        <w:t>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</w:t>
      </w:r>
      <w:proofErr w:type="spellStart"/>
      <w:r w:rsidRPr="00CF1A74">
        <w:rPr>
          <w:lang w:val="en-GB"/>
        </w:rPr>
        <w:t>subnet_id</w:t>
      </w:r>
      <w:proofErr w:type="spellEnd"/>
      <w:r w:rsidRPr="00CF1A74">
        <w:rPr>
          <w:lang w:val="en-GB"/>
        </w:rPr>
        <w:t>": "'"$SUBNETID"'"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spellStart"/>
      <w:r w:rsidRPr="00CF1A74">
        <w:rPr>
          <w:lang w:val="en-GB"/>
        </w:rPr>
        <w:t>adminPass</w:t>
      </w:r>
      <w:proofErr w:type="spellEnd"/>
      <w:r w:rsidRPr="00CF1A74">
        <w:rPr>
          <w:lang w:val="en-GB"/>
        </w:rPr>
        <w:t>": "'"$ADMINPASS"'",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</w:t>
      </w:r>
      <w:proofErr w:type="gramStart"/>
      <w:r w:rsidRPr="00CF1A74">
        <w:rPr>
          <w:lang w:val="en-GB"/>
        </w:rPr>
        <w:t>count</w:t>
      </w:r>
      <w:proofErr w:type="gramEnd"/>
      <w:r w:rsidRPr="00CF1A74">
        <w:rPr>
          <w:lang w:val="en-GB"/>
        </w:rPr>
        <w:t>": '"$NUMCOUNT"',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"},":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"__</w:t>
      </w:r>
      <w:proofErr w:type="spellStart"/>
      <w:r w:rsidRPr="00CF1A74">
        <w:rPr>
          <w:lang w:val="en-GB"/>
        </w:rPr>
        <w:t>vnc_keymap</w:t>
      </w:r>
      <w:proofErr w:type="spellEnd"/>
      <w:r w:rsidRPr="00CF1A74">
        <w:rPr>
          <w:lang w:val="en-GB"/>
        </w:rPr>
        <w:t>": "de"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1A00A8" w:rsidRPr="00CF1A74" w:rsidRDefault="00893253" w:rsidP="00893253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7B3F17" w:rsidRPr="00CF1A74" w:rsidRDefault="007B3F17" w:rsidP="007B3F17">
      <w:pPr>
        <w:pStyle w:val="PlainText"/>
        <w:ind w:left="720"/>
        <w:rPr>
          <w:lang w:val="en-GB"/>
        </w:rPr>
      </w:pPr>
      <w:r w:rsidRPr="00CF1A74">
        <w:rPr>
          <w:lang w:val="en-GB"/>
        </w:rPr>
        <w:t xml:space="preserve">               </w:t>
      </w:r>
    </w:p>
    <w:p w:rsidR="0052792A" w:rsidRPr="00CF1A74" w:rsidRDefault="0052792A" w:rsidP="0023610E">
      <w:pPr>
        <w:pStyle w:val="Heading3"/>
        <w:rPr>
          <w:lang w:val="en-GB"/>
        </w:rPr>
      </w:pPr>
      <w:bookmarkStart w:id="48" w:name="_Toc443281235"/>
      <w:bookmarkStart w:id="49" w:name="_Toc444615745"/>
      <w:r w:rsidRPr="00CF1A74">
        <w:rPr>
          <w:lang w:val="en-GB"/>
        </w:rPr>
        <w:t>List cloud images</w:t>
      </w:r>
      <w:bookmarkEnd w:id="48"/>
      <w:bookmarkEnd w:id="49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2A59F4" w:rsidRPr="00CF1A74" w:rsidRDefault="00F46177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https://ims.eu-de.otc.t-systems.com/v2/images</w:t>
        </w:r>
      </w:hyperlink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77" w:rsidRDefault="00F46177" w:rsidP="00E21E25">
      <w:pPr>
        <w:pStyle w:val="Heading3"/>
        <w:rPr>
          <w:lang w:val="en-GB"/>
        </w:rPr>
      </w:pPr>
      <w:bookmarkStart w:id="50" w:name="_Toc443281236"/>
      <w:bookmarkStart w:id="51" w:name="_Toc444615746"/>
      <w:r>
        <w:rPr>
          <w:lang w:val="en-GB"/>
        </w:rPr>
        <w:t>Create Volumes</w:t>
      </w:r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  <w:bookmarkStart w:id="52" w:name="_GoBack"/>
      <w:bookmarkEnd w:id="52"/>
    </w:p>
    <w:p w:rsidR="00F46177" w:rsidRPr="00F46177" w:rsidRDefault="00F46177" w:rsidP="00F46177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F46177" w:rsidRPr="00F46177" w:rsidRDefault="00F46177" w:rsidP="00F46177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100 --volume-type SATA</w:t>
      </w:r>
    </w:p>
    <w:p w:rsidR="00E21E25" w:rsidRPr="00CF1A74" w:rsidRDefault="0065260E" w:rsidP="00E21E25">
      <w:pPr>
        <w:pStyle w:val="Heading3"/>
        <w:rPr>
          <w:lang w:val="en-GB"/>
        </w:rPr>
      </w:pPr>
      <w:r w:rsidRPr="00CF1A74">
        <w:rPr>
          <w:lang w:val="en-GB"/>
        </w:rPr>
        <w:lastRenderedPageBreak/>
        <w:t>Start-Stop-Restart instances</w:t>
      </w:r>
      <w:bookmarkEnd w:id="50"/>
      <w:bookmarkEnd w:id="51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F46177" w:rsidP="002A59F4">
      <w:pPr>
        <w:pStyle w:val="BodyText"/>
        <w:rPr>
          <w:lang w:val="en-GB"/>
        </w:rPr>
      </w:pPr>
      <w:hyperlink r:id="rId18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5A16BA" w:rsidRPr="00CF1A74" w:rsidRDefault="005A16BA" w:rsidP="005A16BA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{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"'"$ECSACTION"'":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>{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"type":"'"$ECSACTIONTYPE"'",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</w:t>
      </w:r>
      <w:proofErr w:type="gramStart"/>
      <w:r w:rsidRPr="00CF1A74">
        <w:rPr>
          <w:lang w:val="en-GB"/>
        </w:rPr>
        <w:t>servers</w:t>
      </w:r>
      <w:proofErr w:type="gramEnd"/>
      <w:r w:rsidRPr="00CF1A74">
        <w:rPr>
          <w:lang w:val="en-GB"/>
        </w:rPr>
        <w:t>": [ { "id": "'"$ECSACTIONSERVERID"'" }]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}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}'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53" w:name="_Toc443281237"/>
      <w:bookmarkStart w:id="54" w:name="_Toc444615747"/>
      <w:r w:rsidRPr="00CF1A74">
        <w:rPr>
          <w:lang w:val="en-GB"/>
        </w:rPr>
        <w:t>S3 Features</w:t>
      </w:r>
      <w:bookmarkEnd w:id="53"/>
      <w:bookmarkEnd w:id="54"/>
    </w:p>
    <w:p w:rsidR="00E1629C" w:rsidRPr="00CF1A74" w:rsidRDefault="003F639E" w:rsidP="00E1629C">
      <w:pPr>
        <w:pStyle w:val="Heading3"/>
        <w:rPr>
          <w:lang w:val="en-GB"/>
        </w:rPr>
      </w:pPr>
      <w:bookmarkStart w:id="55" w:name="_Toc443281238"/>
      <w:bookmarkStart w:id="56" w:name="_Toc444615748"/>
      <w:r w:rsidRPr="00CF1A74">
        <w:rPr>
          <w:lang w:val="en-GB"/>
        </w:rPr>
        <w:t>Create Bucket</w:t>
      </w:r>
      <w:bookmarkEnd w:id="55"/>
      <w:bookmarkEnd w:id="56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57" w:name="_Toc443281239"/>
      <w:bookmarkStart w:id="58" w:name="_Toc444615749"/>
      <w:r w:rsidRPr="00CF1A74">
        <w:rPr>
          <w:lang w:val="en-GB"/>
        </w:rPr>
        <w:t>List Bucket</w:t>
      </w:r>
      <w:bookmarkEnd w:id="57"/>
      <w:bookmarkEnd w:id="58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Bucketname|Owner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|Owner Id                        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newbucket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otccli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|</w:t>
      </w:r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MYUSER  |</w:t>
      </w:r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F50F3" w:rsidRPr="00CF1A74" w:rsidRDefault="00AF50F3" w:rsidP="00AF50F3">
      <w:pPr>
        <w:pStyle w:val="BodyText"/>
        <w:rPr>
          <w:lang w:val="en-GB"/>
        </w:rPr>
      </w:pPr>
    </w:p>
    <w:p w:rsidR="007B3F17" w:rsidRPr="00CF1A74" w:rsidRDefault="00D76B56" w:rsidP="00F22D30">
      <w:pPr>
        <w:pStyle w:val="Heading3"/>
        <w:rPr>
          <w:lang w:val="en-GB"/>
        </w:rPr>
      </w:pPr>
      <w:bookmarkStart w:id="59" w:name="_Toc443281240"/>
      <w:bookmarkStart w:id="60" w:name="_Toc444615750"/>
      <w:r w:rsidRPr="00CF1A74">
        <w:rPr>
          <w:lang w:val="en-GB"/>
        </w:rPr>
        <w:t>List files in Specific Bucket</w:t>
      </w:r>
      <w:bookmarkEnd w:id="59"/>
      <w:bookmarkEnd w:id="60"/>
      <w:r w:rsidR="007B3F17" w:rsidRPr="00CF1A74">
        <w:rPr>
          <w:lang w:val="en-GB"/>
        </w:rPr>
        <w:t xml:space="preserve"> </w:t>
      </w:r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1" w:name="_Toc443281241"/>
      <w:bookmarkStart w:id="62" w:name="_Toc444615751"/>
      <w:r w:rsidRPr="00CF1A74">
        <w:rPr>
          <w:lang w:val="en-GB"/>
        </w:rPr>
        <w:t>Get File Content</w:t>
      </w:r>
      <w:bookmarkEnd w:id="61"/>
      <w:bookmarkEnd w:id="62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63" w:name="_Toc443281242"/>
      <w:bookmarkStart w:id="64" w:name="_Toc444615752"/>
      <w:r w:rsidRPr="00CF1A74">
        <w:rPr>
          <w:lang w:val="en-GB"/>
        </w:rPr>
        <w:t>Upload Content</w:t>
      </w:r>
      <w:bookmarkEnd w:id="63"/>
      <w:bookmarkEnd w:id="64"/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65" w:name="_Toc443281243"/>
      <w:bookmarkStart w:id="66" w:name="_Toc444615753"/>
      <w:r w:rsidRPr="00CF1A74">
        <w:rPr>
          <w:lang w:val="en-GB"/>
        </w:rPr>
        <w:t>VPC features</w:t>
      </w:r>
      <w:bookmarkEnd w:id="65"/>
      <w:bookmarkEnd w:id="66"/>
    </w:p>
    <w:p w:rsidR="00DF7FE2" w:rsidRPr="00CF1A74" w:rsidRDefault="00D76019" w:rsidP="00DF7FE2">
      <w:pPr>
        <w:pStyle w:val="Heading3"/>
        <w:rPr>
          <w:lang w:val="en-GB"/>
        </w:rPr>
      </w:pPr>
      <w:bookmarkStart w:id="67" w:name="_Toc443281244"/>
      <w:bookmarkStart w:id="68" w:name="_Toc444615754"/>
      <w:r w:rsidRPr="00CF1A74">
        <w:rPr>
          <w:lang w:val="en-GB"/>
        </w:rPr>
        <w:t>List Virtual Private Clouds</w:t>
      </w:r>
      <w:bookmarkEnd w:id="67"/>
      <w:bookmarkEnd w:id="68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https://vpc.eu-de.otc.t-systems.com/v1/$PROJECT_ID/vpcs</w:t>
        </w:r>
      </w:hyperlink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|id                                  |name       |</w:t>
      </w:r>
      <w:proofErr w:type="spellStart"/>
      <w:r w:rsidRPr="00DD3B53">
        <w:rPr>
          <w:rFonts w:ascii="Consolas" w:hAnsi="Consolas" w:cs="Consolas"/>
          <w:sz w:val="16"/>
          <w:lang w:val="en-GB"/>
        </w:rPr>
        <w:t>status|cidr</w:t>
      </w:r>
      <w:proofErr w:type="spellEnd"/>
      <w:r w:rsidRPr="00DD3B53">
        <w:rPr>
          <w:rFonts w:ascii="Consolas" w:hAnsi="Consolas" w:cs="Consolas"/>
          <w:sz w:val="16"/>
          <w:lang w:val="en-GB"/>
        </w:rPr>
        <w:t xml:space="preserve">      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lastRenderedPageBreak/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|a86336d6-6467-XXX5-9df1-4bdca1dbXXXX|myvpc      |OK    |10.0.0.0/8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|ec317f48-3719-XXX0-bef8-4f86daaXXXXX|default-vpc|OK    |192.168.0.0/16|</w:t>
      </w:r>
    </w:p>
    <w:p w:rsidR="003B05FB" w:rsidRPr="00CF1A74" w:rsidRDefault="003B05FB" w:rsidP="00DD3B53">
      <w:pPr>
        <w:pStyle w:val="BodyText"/>
        <w:spacing w:line="240" w:lineRule="auto"/>
        <w:rPr>
          <w:rFonts w:ascii="Consolas" w:hAnsi="Consolas" w:cs="Consolas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69" w:name="_Toc443281245"/>
      <w:bookmarkStart w:id="70" w:name="_Toc444615755"/>
      <w:r w:rsidRPr="00CF1A74">
        <w:rPr>
          <w:lang w:val="en-GB"/>
        </w:rPr>
        <w:t>Create New Virtual Private Clouds</w:t>
      </w:r>
      <w:bookmarkEnd w:id="69"/>
      <w:bookmarkEnd w:id="70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71" w:name="_Toc443281246"/>
      <w:bookmarkStart w:id="72" w:name="_Toc444615756"/>
      <w:r w:rsidRPr="00CF1A74">
        <w:rPr>
          <w:lang w:val="en-GB"/>
        </w:rPr>
        <w:t>List Subnets of VPC</w:t>
      </w:r>
      <w:bookmarkEnd w:id="71"/>
      <w:bookmarkEnd w:id="72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20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73" w:name="_Toc443281247"/>
      <w:bookmarkStart w:id="74" w:name="_Toc444615757"/>
      <w:r w:rsidRPr="00CF1A74">
        <w:rPr>
          <w:lang w:val="en-GB"/>
        </w:rPr>
        <w:t>Create Subnet</w:t>
      </w:r>
      <w:bookmarkEnd w:id="73"/>
      <w:bookmarkEnd w:id="74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75" w:name="_Toc443281248"/>
      <w:bookmarkStart w:id="76" w:name="_Toc444615758"/>
      <w:r w:rsidRPr="00CF1A74">
        <w:rPr>
          <w:lang w:val="en-GB"/>
        </w:rPr>
        <w:t>List Security Groups</w:t>
      </w:r>
      <w:bookmarkEnd w:id="75"/>
      <w:bookmarkEnd w:id="76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2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|id                             |name                       |</w:t>
      </w:r>
      <w:proofErr w:type="spellStart"/>
      <w:r w:rsidRPr="00F43B95">
        <w:rPr>
          <w:rFonts w:ascii="Consolas" w:hAnsi="Consolas" w:cs="Consolas"/>
          <w:sz w:val="16"/>
          <w:lang w:val="en-GB"/>
        </w:rPr>
        <w:t>vpc_id</w:t>
      </w:r>
      <w:proofErr w:type="spellEnd"/>
      <w:r w:rsidRPr="00F43B95">
        <w:rPr>
          <w:rFonts w:ascii="Consolas" w:hAnsi="Consolas" w:cs="Consolas"/>
          <w:sz w:val="16"/>
          <w:lang w:val="en-GB"/>
        </w:rPr>
        <w:t xml:space="preserve"> 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lastRenderedPageBreak/>
        <w:t>|437549af-5350-4edb-b41d8b1d20c9|default     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|bcb07057-c84f-4c71-d391ed901c04|testsecgroup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|d08659b9-a0b7-4276-8cde863cbd85|default                    |default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|e4c694e1-f69e-4776-03f3cfe3c663|default                    |ec317f48-3719-4d90-a8985f|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77" w:name="_Toc443281249"/>
      <w:bookmarkStart w:id="78" w:name="_Toc444615759"/>
      <w:r w:rsidRPr="00CF1A74">
        <w:rPr>
          <w:lang w:val="en-GB"/>
        </w:rPr>
        <w:t>Create Security Group</w:t>
      </w:r>
      <w:bookmarkEnd w:id="77"/>
      <w:bookmarkEnd w:id="78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79" w:name="_Toc444615760"/>
      <w:r w:rsidRPr="00CF1A74">
        <w:rPr>
          <w:lang w:val="en-GB"/>
        </w:rPr>
        <w:t>Create Security Group Rule</w:t>
      </w:r>
      <w:bookmarkEnd w:id="79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80" w:name="_Toc443281250"/>
      <w:bookmarkStart w:id="81" w:name="_Toc444615761"/>
      <w:r w:rsidRPr="00CF1A74">
        <w:rPr>
          <w:lang w:val="en-GB"/>
        </w:rPr>
        <w:t xml:space="preserve">List </w:t>
      </w:r>
      <w:proofErr w:type="spellStart"/>
      <w:r w:rsidRPr="00CF1A74">
        <w:rPr>
          <w:lang w:val="en-GB"/>
        </w:rPr>
        <w:t>flavors</w:t>
      </w:r>
      <w:bookmarkEnd w:id="80"/>
      <w:bookmarkEnd w:id="81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3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2" w:name="_Toc443281251"/>
      <w:bookmarkStart w:id="83" w:name="_Toc444615762"/>
      <w:r w:rsidRPr="00CF1A74">
        <w:rPr>
          <w:lang w:val="en-GB"/>
        </w:rPr>
        <w:t>Obtaining a Project ID</w:t>
      </w:r>
      <w:bookmarkEnd w:id="82"/>
      <w:bookmarkEnd w:id="83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4" w:name="_Toc443281252"/>
      <w:bookmarkStart w:id="85" w:name="_Toc444615763"/>
      <w:r w:rsidRPr="00CF1A74">
        <w:rPr>
          <w:lang w:val="en-GB"/>
        </w:rPr>
        <w:t>AK and SK Generation</w:t>
      </w:r>
      <w:bookmarkEnd w:id="84"/>
      <w:bookmarkEnd w:id="85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6"/>
    <w:bookmarkEnd w:id="30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30"/>
      <w:footerReference w:type="default" r:id="rId31"/>
      <w:footerReference w:type="first" r:id="rId32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103" w:rsidRDefault="00347103">
      <w:r>
        <w:separator/>
      </w:r>
    </w:p>
  </w:endnote>
  <w:endnote w:type="continuationSeparator" w:id="0">
    <w:p w:rsidR="00347103" w:rsidRDefault="0034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7" w:rsidRDefault="00F4617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6177" w:rsidRDefault="00F46177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F46177" w:rsidRDefault="00F46177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7" w:rsidRPr="009823F3" w:rsidRDefault="00F46177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6177" w:rsidRDefault="00F46177" w:rsidP="00C8483A">
                          <w:pPr>
                            <w:pStyle w:val="RechtlicherTextDruckangaben"/>
                          </w:pP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AF50F3" w:rsidRDefault="00AF50F3" w:rsidP="00C8483A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805D48">
      <w:rPr>
        <w:rStyle w:val="PageNumber"/>
        <w:noProof/>
        <w:lang w:val="en-US"/>
      </w:rPr>
      <w:t>10</w:t>
    </w:r>
    <w:r w:rsidRPr="001A2BA7">
      <w:rPr>
        <w:rStyle w:val="PageNumber"/>
      </w:rPr>
      <w:fldChar w:fldCharType="end"/>
    </w:r>
  </w:p>
  <w:p w:rsidR="00F46177" w:rsidRPr="00DA22A9" w:rsidRDefault="00F46177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7" w:rsidRPr="00CA5727" w:rsidRDefault="00F46177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103" w:rsidRDefault="00347103">
      <w:r>
        <w:separator/>
      </w:r>
    </w:p>
  </w:footnote>
  <w:footnote w:type="continuationSeparator" w:id="0">
    <w:p w:rsidR="00347103" w:rsidRDefault="00347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7" w:rsidRDefault="00F4617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77" w:rsidRPr="003B7E54" w:rsidRDefault="00F46177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D758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5644"/>
    <w:rsid w:val="00755C64"/>
    <w:rsid w:val="00760E9E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2F2A"/>
    <w:rsid w:val="00EF34E1"/>
    <w:rsid w:val="00EF6DE9"/>
    <w:rsid w:val="00F0347F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ecs.eu-de.otc.t-systems.com/v1/$PROJECT_ID/cloudservers/action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cid:image007.png@01D1600A.30691EB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ubnets" TargetMode="External"/><Relationship Id="rId29" Type="http://schemas.openxmlformats.org/officeDocument/2006/relationships/image" Target="cid:image009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hyperlink" Target="https://ecs.eu-de.otc.t-systems.com/v1/$PROJECT_ID/cloudservers/flavors" TargetMode="External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vpc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hyperlink" Target="https://vpc.eu-de.otc.t-systems.com/v1/$PROJECT_ID/security-groups" TargetMode="External"/><Relationship Id="rId27" Type="http://schemas.openxmlformats.org/officeDocument/2006/relationships/image" Target="cid:image008.png@01D1600A.30691EB0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9CFE8-17DA-4799-BFAE-4C51A95D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</Pages>
  <Words>2405</Words>
  <Characters>13714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16087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9</cp:revision>
  <cp:lastPrinted>2008-12-12T07:48:00Z</cp:lastPrinted>
  <dcterms:created xsi:type="dcterms:W3CDTF">2016-03-01T16:04:00Z</dcterms:created>
  <dcterms:modified xsi:type="dcterms:W3CDTF">2016-03-07T08:20:00Z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